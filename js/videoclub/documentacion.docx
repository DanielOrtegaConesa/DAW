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635679127"/>
        <w:docPartObj>
          <w:docPartGallery w:val="Cover Pages"/>
          <w:docPartUnique/>
        </w:docPartObj>
      </w:sdtPr>
      <w:sdtEndPr>
        <w:rPr>
          <w:sz w:val="22"/>
          <w:highlight w:val="lightGray"/>
        </w:rPr>
      </w:sdtEndPr>
      <w:sdtContent>
        <w:p w:rsidR="007829D9" w:rsidRDefault="007829D9">
          <w:pPr>
            <w:pStyle w:val="Sinespaciado"/>
            <w:rPr>
              <w:sz w:val="2"/>
            </w:rPr>
          </w:pPr>
        </w:p>
        <w:p w:rsidR="0059745E" w:rsidRDefault="0059745E">
          <w:pPr>
            <w:rPr>
              <w:noProof/>
            </w:rPr>
          </w:pPr>
        </w:p>
        <w:p w:rsidR="0059745E" w:rsidRDefault="0059745E">
          <w:pPr>
            <w:rPr>
              <w:noProof/>
            </w:rPr>
          </w:pPr>
        </w:p>
        <w:p w:rsidR="0059745E" w:rsidRDefault="0059745E">
          <w:pPr>
            <w:rPr>
              <w:noProof/>
            </w:rPr>
          </w:pPr>
        </w:p>
        <w:p w:rsidR="0059745E" w:rsidRDefault="0059745E">
          <w:pPr>
            <w:rPr>
              <w:noProof/>
            </w:rPr>
          </w:pPr>
        </w:p>
        <w:p w:rsidR="0059745E" w:rsidRDefault="0059745E">
          <w:pPr>
            <w:rPr>
              <w:noProof/>
            </w:rPr>
          </w:pPr>
        </w:p>
        <w:p w:rsidR="0059745E" w:rsidRDefault="0059745E">
          <w:pPr>
            <w:rPr>
              <w:noProof/>
            </w:rPr>
          </w:pPr>
        </w:p>
        <w:p w:rsidR="0059745E" w:rsidRDefault="0059745E">
          <w:pPr>
            <w:rPr>
              <w:noProof/>
            </w:rPr>
          </w:pPr>
        </w:p>
        <w:p w:rsidR="007829D9" w:rsidRDefault="00457496">
          <w:r>
            <w:rPr>
              <w:noProof/>
            </w:rPr>
            <w:drawing>
              <wp:inline distT="0" distB="0" distL="0" distR="0" wp14:anchorId="7B322BBE" wp14:editId="4EC512AE">
                <wp:extent cx="5759450" cy="3835400"/>
                <wp:effectExtent l="0" t="209550" r="69850" b="641350"/>
                <wp:docPr id="2" name="Imagen 2" descr="Resultado de imagen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javascri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835400"/>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r w:rsidR="007829D9">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842334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F3EAE" w:rsidRDefault="005F3EA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VideoclUb con formularios</w:t>
                                    </w:r>
                                  </w:p>
                                </w:sdtContent>
                              </w:sdt>
                              <w:p w:rsidR="005F3EAE" w:rsidRDefault="005F3EAE">
                                <w:pPr>
                                  <w:pStyle w:val="Sinespaciado"/>
                                  <w:spacing w:before="120"/>
                                  <w:rPr>
                                    <w:color w:val="4472C4" w:themeColor="accent1"/>
                                    <w:sz w:val="36"/>
                                    <w:szCs w:val="36"/>
                                  </w:rPr>
                                </w:pPr>
                                <w:r>
                                  <w:t xml:space="preserve"> </w:t>
                                </w:r>
                              </w:p>
                              <w:p w:rsidR="005F3EAE" w:rsidRDefault="005F3E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842334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F3EAE" w:rsidRDefault="005F3EA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VideoclUb con formularios</w:t>
                              </w:r>
                            </w:p>
                          </w:sdtContent>
                        </w:sdt>
                        <w:p w:rsidR="005F3EAE" w:rsidRDefault="005F3EAE">
                          <w:pPr>
                            <w:pStyle w:val="Sinespaciado"/>
                            <w:spacing w:before="120"/>
                            <w:rPr>
                              <w:color w:val="4472C4" w:themeColor="accent1"/>
                              <w:sz w:val="36"/>
                              <w:szCs w:val="36"/>
                            </w:rPr>
                          </w:pPr>
                          <w:r>
                            <w:t xml:space="preserve"> </w:t>
                          </w:r>
                        </w:p>
                        <w:p w:rsidR="005F3EAE" w:rsidRDefault="005F3EAE"/>
                      </w:txbxContent>
                    </v:textbox>
                    <w10:wrap anchorx="page" anchory="margin"/>
                  </v:shape>
                </w:pict>
              </mc:Fallback>
            </mc:AlternateContent>
          </w:r>
          <w:r w:rsidR="007829D9">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EAE" w:rsidRDefault="00C83CE4">
                                <w:pPr>
                                  <w:pStyle w:val="Sinespaciado"/>
                                  <w:jc w:val="right"/>
                                  <w:rPr>
                                    <w:color w:val="4472C4" w:themeColor="accent1"/>
                                    <w:sz w:val="36"/>
                                    <w:szCs w:val="36"/>
                                  </w:rPr>
                                </w:pPr>
                                <w:sdt>
                                  <w:sdtPr>
                                    <w:rPr>
                                      <w:color w:val="4472C4" w:themeColor="accent1"/>
                                      <w:sz w:val="36"/>
                                      <w:szCs w:val="36"/>
                                    </w:rPr>
                                    <w:alias w:val="Escolar"/>
                                    <w:tag w:val="Escolar"/>
                                    <w:id w:val="2117487292"/>
                                    <w:dataBinding w:prefixMappings="xmlns:ns0='http://schemas.openxmlformats.org/officeDocument/2006/extended-properties' " w:xpath="/ns0:Properties[1]/ns0:Company[1]" w:storeItemID="{6668398D-A668-4E3E-A5EB-62B293D839F1}"/>
                                    <w:text/>
                                  </w:sdtPr>
                                  <w:sdtEndPr/>
                                  <w:sdtContent>
                                    <w:r w:rsidR="005F3EAE">
                                      <w:rPr>
                                        <w:color w:val="4472C4" w:themeColor="accent1"/>
                                        <w:sz w:val="36"/>
                                        <w:szCs w:val="36"/>
                                      </w:rPr>
                                      <w:t>I.E.S Severo Ochoa</w:t>
                                    </w:r>
                                  </w:sdtContent>
                                </w:sdt>
                              </w:p>
                              <w:sdt>
                                <w:sdtPr>
                                  <w:rPr>
                                    <w:color w:val="4472C4" w:themeColor="accent1"/>
                                    <w:sz w:val="36"/>
                                    <w:szCs w:val="36"/>
                                  </w:rPr>
                                  <w:alias w:val="Curso"/>
                                  <w:tag w:val="Curso"/>
                                  <w:id w:val="1389767446"/>
                                  <w:dataBinding w:prefixMappings="xmlns:ns0='http://purl.org/dc/elements/1.1/' xmlns:ns1='http://schemas.openxmlformats.org/package/2006/metadata/core-properties' " w:xpath="/ns1:coreProperties[1]/ns1:category[1]" w:storeItemID="{6C3C8BC8-F283-45AE-878A-BAB7291924A1}"/>
                                  <w:text/>
                                </w:sdtPr>
                                <w:sdtEndPr/>
                                <w:sdtContent>
                                  <w:p w:rsidR="005F3EAE" w:rsidRDefault="005F3EAE">
                                    <w:pPr>
                                      <w:pStyle w:val="Sinespaciado"/>
                                      <w:jc w:val="right"/>
                                      <w:rPr>
                                        <w:color w:val="4472C4" w:themeColor="accent1"/>
                                        <w:sz w:val="36"/>
                                        <w:szCs w:val="36"/>
                                      </w:rPr>
                                    </w:pPr>
                                    <w:r>
                                      <w:rPr>
                                        <w:color w:val="4472C4" w:themeColor="accent1"/>
                                        <w:sz w:val="36"/>
                                        <w:szCs w:val="36"/>
                                      </w:rPr>
                                      <w:t>Desarrollo de Aplicaciones Web en Entorno Cliente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5F3EAE" w:rsidRDefault="00C83CE4">
                          <w:pPr>
                            <w:pStyle w:val="Sinespaciado"/>
                            <w:jc w:val="right"/>
                            <w:rPr>
                              <w:color w:val="4472C4" w:themeColor="accent1"/>
                              <w:sz w:val="36"/>
                              <w:szCs w:val="36"/>
                            </w:rPr>
                          </w:pPr>
                          <w:sdt>
                            <w:sdtPr>
                              <w:rPr>
                                <w:color w:val="4472C4" w:themeColor="accent1"/>
                                <w:sz w:val="36"/>
                                <w:szCs w:val="36"/>
                              </w:rPr>
                              <w:alias w:val="Escolar"/>
                              <w:tag w:val="Escolar"/>
                              <w:id w:val="2117487292"/>
                              <w:dataBinding w:prefixMappings="xmlns:ns0='http://schemas.openxmlformats.org/officeDocument/2006/extended-properties' " w:xpath="/ns0:Properties[1]/ns0:Company[1]" w:storeItemID="{6668398D-A668-4E3E-A5EB-62B293D839F1}"/>
                              <w:text/>
                            </w:sdtPr>
                            <w:sdtEndPr/>
                            <w:sdtContent>
                              <w:r w:rsidR="005F3EAE">
                                <w:rPr>
                                  <w:color w:val="4472C4" w:themeColor="accent1"/>
                                  <w:sz w:val="36"/>
                                  <w:szCs w:val="36"/>
                                </w:rPr>
                                <w:t>I.E.S Severo Ochoa</w:t>
                              </w:r>
                            </w:sdtContent>
                          </w:sdt>
                        </w:p>
                        <w:sdt>
                          <w:sdtPr>
                            <w:rPr>
                              <w:color w:val="4472C4" w:themeColor="accent1"/>
                              <w:sz w:val="36"/>
                              <w:szCs w:val="36"/>
                            </w:rPr>
                            <w:alias w:val="Curso"/>
                            <w:tag w:val="Curso"/>
                            <w:id w:val="1389767446"/>
                            <w:dataBinding w:prefixMappings="xmlns:ns0='http://purl.org/dc/elements/1.1/' xmlns:ns1='http://schemas.openxmlformats.org/package/2006/metadata/core-properties' " w:xpath="/ns1:coreProperties[1]/ns1:category[1]" w:storeItemID="{6C3C8BC8-F283-45AE-878A-BAB7291924A1}"/>
                            <w:text/>
                          </w:sdtPr>
                          <w:sdtEndPr/>
                          <w:sdtContent>
                            <w:p w:rsidR="005F3EAE" w:rsidRDefault="005F3EAE">
                              <w:pPr>
                                <w:pStyle w:val="Sinespaciado"/>
                                <w:jc w:val="right"/>
                                <w:rPr>
                                  <w:color w:val="4472C4" w:themeColor="accent1"/>
                                  <w:sz w:val="36"/>
                                  <w:szCs w:val="36"/>
                                </w:rPr>
                              </w:pPr>
                              <w:r>
                                <w:rPr>
                                  <w:color w:val="4472C4" w:themeColor="accent1"/>
                                  <w:sz w:val="36"/>
                                  <w:szCs w:val="36"/>
                                </w:rPr>
                                <w:t>Desarrollo de Aplicaciones Web en Entorno Cliente</w:t>
                              </w:r>
                            </w:p>
                          </w:sdtContent>
                        </w:sdt>
                      </w:txbxContent>
                    </v:textbox>
                    <w10:wrap anchorx="page" anchory="margin"/>
                  </v:shape>
                </w:pict>
              </mc:Fallback>
            </mc:AlternateContent>
          </w:r>
        </w:p>
        <w:p w:rsidR="00566B99" w:rsidRDefault="007829D9">
          <w:pPr>
            <w:rPr>
              <w:highlight w:val="lightGray"/>
            </w:rPr>
          </w:pPr>
          <w:r>
            <w:rPr>
              <w:highlight w:val="lightGray"/>
            </w:rPr>
            <w:br w:type="page"/>
          </w:r>
        </w:p>
      </w:sdtContent>
    </w:sdt>
    <w:p w:rsidR="007829D9" w:rsidRDefault="007829D9">
      <w:pPr>
        <w:rPr>
          <w:highlight w:val="lightGray"/>
        </w:rPr>
      </w:pPr>
    </w:p>
    <w:sdt>
      <w:sdtPr>
        <w:rPr>
          <w:rFonts w:asciiTheme="minorHAnsi" w:eastAsiaTheme="minorHAnsi" w:hAnsiTheme="minorHAnsi" w:cstheme="minorBidi"/>
          <w:color w:val="auto"/>
          <w:sz w:val="22"/>
          <w:szCs w:val="22"/>
          <w:lang w:eastAsia="en-US"/>
        </w:rPr>
        <w:id w:val="-962574196"/>
        <w:docPartObj>
          <w:docPartGallery w:val="Table of Contents"/>
          <w:docPartUnique/>
        </w:docPartObj>
      </w:sdtPr>
      <w:sdtEndPr>
        <w:rPr>
          <w:b/>
          <w:bCs/>
        </w:rPr>
      </w:sdtEndPr>
      <w:sdtContent>
        <w:p w:rsidR="007829D9" w:rsidRDefault="007829D9">
          <w:pPr>
            <w:pStyle w:val="TtuloTDC"/>
          </w:pPr>
          <w:r>
            <w:t>Tabla de contenido</w:t>
          </w:r>
        </w:p>
        <w:p w:rsidR="004A177E" w:rsidRDefault="007829D9">
          <w:pPr>
            <w:pStyle w:val="TDC1"/>
            <w:tabs>
              <w:tab w:val="left" w:pos="440"/>
              <w:tab w:val="right" w:leader="dot" w:pos="9060"/>
            </w:tabs>
            <w:rPr>
              <w:rFonts w:eastAsiaTheme="minorEastAsia"/>
              <w:noProof/>
              <w:lang w:eastAsia="es-ES"/>
            </w:rPr>
          </w:pPr>
          <w:r>
            <w:fldChar w:fldCharType="begin"/>
          </w:r>
          <w:r>
            <w:instrText xml:space="preserve"> TOC \o "1-3" \h \z \u </w:instrText>
          </w:r>
          <w:r>
            <w:fldChar w:fldCharType="separate"/>
          </w:r>
          <w:hyperlink w:anchor="_Toc501377989" w:history="1">
            <w:r w:rsidR="004A177E" w:rsidRPr="005D51D8">
              <w:rPr>
                <w:rStyle w:val="Hipervnculo"/>
                <w:noProof/>
              </w:rPr>
              <w:t>1.</w:t>
            </w:r>
            <w:r w:rsidR="004A177E">
              <w:rPr>
                <w:rFonts w:eastAsiaTheme="minorEastAsia"/>
                <w:noProof/>
                <w:lang w:eastAsia="es-ES"/>
              </w:rPr>
              <w:tab/>
            </w:r>
            <w:r w:rsidR="004A177E" w:rsidRPr="005D51D8">
              <w:rPr>
                <w:rStyle w:val="Hipervnculo"/>
                <w:noProof/>
              </w:rPr>
              <w:t>Manual De usuario</w:t>
            </w:r>
            <w:r w:rsidR="004A177E">
              <w:rPr>
                <w:noProof/>
                <w:webHidden/>
              </w:rPr>
              <w:tab/>
            </w:r>
            <w:r w:rsidR="004A177E">
              <w:rPr>
                <w:noProof/>
                <w:webHidden/>
              </w:rPr>
              <w:fldChar w:fldCharType="begin"/>
            </w:r>
            <w:r w:rsidR="004A177E">
              <w:rPr>
                <w:noProof/>
                <w:webHidden/>
              </w:rPr>
              <w:instrText xml:space="preserve"> PAGEREF _Toc501377989 \h </w:instrText>
            </w:r>
            <w:r w:rsidR="004A177E">
              <w:rPr>
                <w:noProof/>
                <w:webHidden/>
              </w:rPr>
            </w:r>
            <w:r w:rsidR="004A177E">
              <w:rPr>
                <w:noProof/>
                <w:webHidden/>
              </w:rPr>
              <w:fldChar w:fldCharType="separate"/>
            </w:r>
            <w:r w:rsidR="004A177E">
              <w:rPr>
                <w:noProof/>
                <w:webHidden/>
              </w:rPr>
              <w:t>2</w:t>
            </w:r>
            <w:r w:rsidR="004A177E">
              <w:rPr>
                <w:noProof/>
                <w:webHidden/>
              </w:rPr>
              <w:fldChar w:fldCharType="end"/>
            </w:r>
          </w:hyperlink>
        </w:p>
        <w:p w:rsidR="004A177E" w:rsidRDefault="004A177E">
          <w:pPr>
            <w:pStyle w:val="TDC1"/>
            <w:tabs>
              <w:tab w:val="left" w:pos="660"/>
              <w:tab w:val="right" w:leader="dot" w:pos="9060"/>
            </w:tabs>
            <w:rPr>
              <w:rFonts w:eastAsiaTheme="minorEastAsia"/>
              <w:noProof/>
              <w:lang w:eastAsia="es-ES"/>
            </w:rPr>
          </w:pPr>
          <w:hyperlink w:anchor="_Toc501377990" w:history="1">
            <w:r w:rsidRPr="005D51D8">
              <w:rPr>
                <w:rStyle w:val="Hipervnculo"/>
                <w:noProof/>
              </w:rPr>
              <w:t>1.1.</w:t>
            </w:r>
            <w:r>
              <w:rPr>
                <w:rFonts w:eastAsiaTheme="minorEastAsia"/>
                <w:noProof/>
                <w:lang w:eastAsia="es-ES"/>
              </w:rPr>
              <w:tab/>
            </w:r>
            <w:r w:rsidRPr="005D51D8">
              <w:rPr>
                <w:rStyle w:val="Hipervnculo"/>
                <w:noProof/>
              </w:rPr>
              <w:t>Creación</w:t>
            </w:r>
            <w:r>
              <w:rPr>
                <w:noProof/>
                <w:webHidden/>
              </w:rPr>
              <w:tab/>
            </w:r>
            <w:r>
              <w:rPr>
                <w:noProof/>
                <w:webHidden/>
              </w:rPr>
              <w:fldChar w:fldCharType="begin"/>
            </w:r>
            <w:r>
              <w:rPr>
                <w:noProof/>
                <w:webHidden/>
              </w:rPr>
              <w:instrText xml:space="preserve"> PAGEREF _Toc501377990 \h </w:instrText>
            </w:r>
            <w:r>
              <w:rPr>
                <w:noProof/>
                <w:webHidden/>
              </w:rPr>
            </w:r>
            <w:r>
              <w:rPr>
                <w:noProof/>
                <w:webHidden/>
              </w:rPr>
              <w:fldChar w:fldCharType="separate"/>
            </w:r>
            <w:r>
              <w:rPr>
                <w:noProof/>
                <w:webHidden/>
              </w:rPr>
              <w:t>2</w:t>
            </w:r>
            <w:r>
              <w:rPr>
                <w:noProof/>
                <w:webHidden/>
              </w:rPr>
              <w:fldChar w:fldCharType="end"/>
            </w:r>
          </w:hyperlink>
        </w:p>
        <w:p w:rsidR="004A177E" w:rsidRDefault="004A177E">
          <w:pPr>
            <w:pStyle w:val="TDC1"/>
            <w:tabs>
              <w:tab w:val="left" w:pos="660"/>
              <w:tab w:val="right" w:leader="dot" w:pos="9060"/>
            </w:tabs>
            <w:rPr>
              <w:rFonts w:eastAsiaTheme="minorEastAsia"/>
              <w:noProof/>
              <w:lang w:eastAsia="es-ES"/>
            </w:rPr>
          </w:pPr>
          <w:hyperlink w:anchor="_Toc501377991" w:history="1">
            <w:r w:rsidRPr="005D51D8">
              <w:rPr>
                <w:rStyle w:val="Hipervnculo"/>
                <w:noProof/>
              </w:rPr>
              <w:t>1.2.</w:t>
            </w:r>
            <w:r>
              <w:rPr>
                <w:rFonts w:eastAsiaTheme="minorEastAsia"/>
                <w:noProof/>
                <w:lang w:eastAsia="es-ES"/>
              </w:rPr>
              <w:tab/>
            </w:r>
            <w:r w:rsidRPr="005D51D8">
              <w:rPr>
                <w:rStyle w:val="Hipervnculo"/>
                <w:noProof/>
              </w:rPr>
              <w:t>Uso</w:t>
            </w:r>
            <w:r>
              <w:rPr>
                <w:noProof/>
                <w:webHidden/>
              </w:rPr>
              <w:tab/>
            </w:r>
            <w:r>
              <w:rPr>
                <w:noProof/>
                <w:webHidden/>
              </w:rPr>
              <w:fldChar w:fldCharType="begin"/>
            </w:r>
            <w:r>
              <w:rPr>
                <w:noProof/>
                <w:webHidden/>
              </w:rPr>
              <w:instrText xml:space="preserve"> PAGEREF _Toc501377991 \h </w:instrText>
            </w:r>
            <w:r>
              <w:rPr>
                <w:noProof/>
                <w:webHidden/>
              </w:rPr>
            </w:r>
            <w:r>
              <w:rPr>
                <w:noProof/>
                <w:webHidden/>
              </w:rPr>
              <w:fldChar w:fldCharType="separate"/>
            </w:r>
            <w:r>
              <w:rPr>
                <w:noProof/>
                <w:webHidden/>
              </w:rPr>
              <w:t>4</w:t>
            </w:r>
            <w:r>
              <w:rPr>
                <w:noProof/>
                <w:webHidden/>
              </w:rPr>
              <w:fldChar w:fldCharType="end"/>
            </w:r>
          </w:hyperlink>
        </w:p>
        <w:p w:rsidR="004A177E" w:rsidRDefault="004A177E">
          <w:pPr>
            <w:pStyle w:val="TDC1"/>
            <w:tabs>
              <w:tab w:val="left" w:pos="440"/>
              <w:tab w:val="right" w:leader="dot" w:pos="9060"/>
            </w:tabs>
            <w:rPr>
              <w:rFonts w:eastAsiaTheme="minorEastAsia"/>
              <w:noProof/>
              <w:lang w:eastAsia="es-ES"/>
            </w:rPr>
          </w:pPr>
          <w:hyperlink w:anchor="_Toc501377992" w:history="1">
            <w:r w:rsidRPr="005D51D8">
              <w:rPr>
                <w:rStyle w:val="Hipervnculo"/>
                <w:noProof/>
              </w:rPr>
              <w:t>2.</w:t>
            </w:r>
            <w:r>
              <w:rPr>
                <w:rFonts w:eastAsiaTheme="minorEastAsia"/>
                <w:noProof/>
                <w:lang w:eastAsia="es-ES"/>
              </w:rPr>
              <w:tab/>
            </w:r>
            <w:r w:rsidRPr="005D51D8">
              <w:rPr>
                <w:rStyle w:val="Hipervnculo"/>
                <w:noProof/>
              </w:rPr>
              <w:t>Manual técnico</w:t>
            </w:r>
            <w:r>
              <w:rPr>
                <w:noProof/>
                <w:webHidden/>
              </w:rPr>
              <w:tab/>
            </w:r>
            <w:r>
              <w:rPr>
                <w:noProof/>
                <w:webHidden/>
              </w:rPr>
              <w:fldChar w:fldCharType="begin"/>
            </w:r>
            <w:r>
              <w:rPr>
                <w:noProof/>
                <w:webHidden/>
              </w:rPr>
              <w:instrText xml:space="preserve"> PAGEREF _Toc501377992 \h </w:instrText>
            </w:r>
            <w:r>
              <w:rPr>
                <w:noProof/>
                <w:webHidden/>
              </w:rPr>
            </w:r>
            <w:r>
              <w:rPr>
                <w:noProof/>
                <w:webHidden/>
              </w:rPr>
              <w:fldChar w:fldCharType="separate"/>
            </w:r>
            <w:r>
              <w:rPr>
                <w:noProof/>
                <w:webHidden/>
              </w:rPr>
              <w:t>6</w:t>
            </w:r>
            <w:r>
              <w:rPr>
                <w:noProof/>
                <w:webHidden/>
              </w:rPr>
              <w:fldChar w:fldCharType="end"/>
            </w:r>
          </w:hyperlink>
        </w:p>
        <w:p w:rsidR="004A177E" w:rsidRDefault="004A177E">
          <w:pPr>
            <w:pStyle w:val="TDC1"/>
            <w:tabs>
              <w:tab w:val="left" w:pos="660"/>
              <w:tab w:val="right" w:leader="dot" w:pos="9060"/>
            </w:tabs>
            <w:rPr>
              <w:rFonts w:eastAsiaTheme="minorEastAsia"/>
              <w:noProof/>
              <w:lang w:eastAsia="es-ES"/>
            </w:rPr>
          </w:pPr>
          <w:hyperlink w:anchor="_Toc501377993" w:history="1">
            <w:r w:rsidRPr="005D51D8">
              <w:rPr>
                <w:rStyle w:val="Hipervnculo"/>
                <w:noProof/>
              </w:rPr>
              <w:t>2.1.</w:t>
            </w:r>
            <w:r>
              <w:rPr>
                <w:rFonts w:eastAsiaTheme="minorEastAsia"/>
                <w:noProof/>
                <w:lang w:eastAsia="es-ES"/>
              </w:rPr>
              <w:tab/>
            </w:r>
            <w:r w:rsidRPr="005D51D8">
              <w:rPr>
                <w:rStyle w:val="Hipervnculo"/>
                <w:noProof/>
              </w:rPr>
              <w:t>Creación</w:t>
            </w:r>
            <w:r>
              <w:rPr>
                <w:noProof/>
                <w:webHidden/>
              </w:rPr>
              <w:tab/>
            </w:r>
            <w:r>
              <w:rPr>
                <w:noProof/>
                <w:webHidden/>
              </w:rPr>
              <w:fldChar w:fldCharType="begin"/>
            </w:r>
            <w:r>
              <w:rPr>
                <w:noProof/>
                <w:webHidden/>
              </w:rPr>
              <w:instrText xml:space="preserve"> PAGEREF _Toc501377993 \h </w:instrText>
            </w:r>
            <w:r>
              <w:rPr>
                <w:noProof/>
                <w:webHidden/>
              </w:rPr>
            </w:r>
            <w:r>
              <w:rPr>
                <w:noProof/>
                <w:webHidden/>
              </w:rPr>
              <w:fldChar w:fldCharType="separate"/>
            </w:r>
            <w:r>
              <w:rPr>
                <w:noProof/>
                <w:webHidden/>
              </w:rPr>
              <w:t>7</w:t>
            </w:r>
            <w:r>
              <w:rPr>
                <w:noProof/>
                <w:webHidden/>
              </w:rPr>
              <w:fldChar w:fldCharType="end"/>
            </w:r>
          </w:hyperlink>
        </w:p>
        <w:p w:rsidR="004A177E" w:rsidRDefault="004A177E">
          <w:pPr>
            <w:pStyle w:val="TDC1"/>
            <w:tabs>
              <w:tab w:val="left" w:pos="660"/>
              <w:tab w:val="right" w:leader="dot" w:pos="9060"/>
            </w:tabs>
            <w:rPr>
              <w:rFonts w:eastAsiaTheme="minorEastAsia"/>
              <w:noProof/>
              <w:lang w:eastAsia="es-ES"/>
            </w:rPr>
          </w:pPr>
          <w:hyperlink w:anchor="_Toc501377994" w:history="1">
            <w:r w:rsidRPr="005D51D8">
              <w:rPr>
                <w:rStyle w:val="Hipervnculo"/>
                <w:noProof/>
              </w:rPr>
              <w:t>2.2.</w:t>
            </w:r>
            <w:r>
              <w:rPr>
                <w:rFonts w:eastAsiaTheme="minorEastAsia"/>
                <w:noProof/>
                <w:lang w:eastAsia="es-ES"/>
              </w:rPr>
              <w:tab/>
            </w:r>
            <w:r w:rsidRPr="005D51D8">
              <w:rPr>
                <w:rStyle w:val="Hipervnculo"/>
                <w:noProof/>
              </w:rPr>
              <w:t>Uso</w:t>
            </w:r>
            <w:r>
              <w:rPr>
                <w:noProof/>
                <w:webHidden/>
              </w:rPr>
              <w:tab/>
            </w:r>
            <w:r>
              <w:rPr>
                <w:noProof/>
                <w:webHidden/>
              </w:rPr>
              <w:fldChar w:fldCharType="begin"/>
            </w:r>
            <w:r>
              <w:rPr>
                <w:noProof/>
                <w:webHidden/>
              </w:rPr>
              <w:instrText xml:space="preserve"> PAGEREF _Toc501377994 \h </w:instrText>
            </w:r>
            <w:r>
              <w:rPr>
                <w:noProof/>
                <w:webHidden/>
              </w:rPr>
            </w:r>
            <w:r>
              <w:rPr>
                <w:noProof/>
                <w:webHidden/>
              </w:rPr>
              <w:fldChar w:fldCharType="separate"/>
            </w:r>
            <w:r>
              <w:rPr>
                <w:noProof/>
                <w:webHidden/>
              </w:rPr>
              <w:t>8</w:t>
            </w:r>
            <w:r>
              <w:rPr>
                <w:noProof/>
                <w:webHidden/>
              </w:rPr>
              <w:fldChar w:fldCharType="end"/>
            </w:r>
          </w:hyperlink>
        </w:p>
        <w:p w:rsidR="007829D9" w:rsidRDefault="007829D9">
          <w:r>
            <w:rPr>
              <w:b/>
              <w:bCs/>
            </w:rPr>
            <w:fldChar w:fldCharType="end"/>
          </w:r>
        </w:p>
      </w:sdtContent>
    </w:sdt>
    <w:p w:rsidR="007B48CF" w:rsidRPr="007B48CF" w:rsidRDefault="007829D9" w:rsidP="007B48CF">
      <w:pPr>
        <w:rPr>
          <w:highlight w:val="lightGray"/>
        </w:rPr>
      </w:pPr>
      <w:r>
        <w:rPr>
          <w:highlight w:val="lightGray"/>
        </w:rPr>
        <w:br w:type="page"/>
      </w:r>
    </w:p>
    <w:p w:rsidR="007B48CF" w:rsidRDefault="00FF07B9" w:rsidP="007B48CF">
      <w:pPr>
        <w:pStyle w:val="Ttulo1"/>
        <w:numPr>
          <w:ilvl w:val="0"/>
          <w:numId w:val="11"/>
        </w:numPr>
      </w:pPr>
      <w:bookmarkStart w:id="0" w:name="_Toc501377989"/>
      <w:r>
        <w:lastRenderedPageBreak/>
        <w:t>Manual De usuario</w:t>
      </w:r>
      <w:bookmarkEnd w:id="0"/>
    </w:p>
    <w:p w:rsidR="007B48CF" w:rsidRDefault="007B48CF" w:rsidP="007B48CF">
      <w:pPr>
        <w:pStyle w:val="CuerpoTextoJesus"/>
      </w:pPr>
    </w:p>
    <w:p w:rsidR="007B48CF" w:rsidRDefault="007B48CF" w:rsidP="007B48CF">
      <w:pPr>
        <w:pStyle w:val="CuerpoTextoJesus"/>
      </w:pPr>
      <w:r>
        <w:t xml:space="preserve">Esta será su </w:t>
      </w:r>
      <w:r w:rsidR="004A177E">
        <w:t>página</w:t>
      </w:r>
      <w:r>
        <w:t xml:space="preserve"> principal, tendrá los apartados inicio, crear y usar.</w:t>
      </w:r>
    </w:p>
    <w:p w:rsidR="007B48CF" w:rsidRDefault="007B48CF" w:rsidP="007B48CF">
      <w:pPr>
        <w:pStyle w:val="CuerpoTextoJesus"/>
      </w:pPr>
      <w:r>
        <w:t>Para la creación de todos los datos valla al apartado crear</w:t>
      </w:r>
    </w:p>
    <w:p w:rsidR="007B48CF" w:rsidRDefault="007B48CF" w:rsidP="007B48CF">
      <w:pPr>
        <w:pStyle w:val="CuerpoTextoJesus"/>
      </w:pPr>
      <w:r>
        <w:t>Para usar dichos datos valla al apartado usar</w:t>
      </w:r>
    </w:p>
    <w:p w:rsidR="007B48CF" w:rsidRDefault="007B48CF" w:rsidP="007B48CF">
      <w:pPr>
        <w:pStyle w:val="CuerpoTextoJesus"/>
      </w:pPr>
      <w:r>
        <w:rPr>
          <w:noProof/>
        </w:rPr>
        <w:drawing>
          <wp:inline distT="0" distB="0" distL="0" distR="0" wp14:anchorId="33E06634" wp14:editId="3B07D030">
            <wp:extent cx="5759450" cy="2800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800985"/>
                    </a:xfrm>
                    <a:prstGeom prst="rect">
                      <a:avLst/>
                    </a:prstGeom>
                  </pic:spPr>
                </pic:pic>
              </a:graphicData>
            </a:graphic>
          </wp:inline>
        </w:drawing>
      </w:r>
    </w:p>
    <w:p w:rsidR="00652B03" w:rsidRDefault="00652B03" w:rsidP="007B48CF">
      <w:pPr>
        <w:pStyle w:val="CuerpoTextoJesus"/>
      </w:pPr>
    </w:p>
    <w:p w:rsidR="00652B03" w:rsidRDefault="00652B03" w:rsidP="00652B03">
      <w:pPr>
        <w:pStyle w:val="Ttulo1"/>
        <w:numPr>
          <w:ilvl w:val="1"/>
          <w:numId w:val="11"/>
        </w:numPr>
      </w:pPr>
      <w:bookmarkStart w:id="1" w:name="_Toc501377990"/>
      <w:r>
        <w:t>Creación</w:t>
      </w:r>
      <w:bookmarkEnd w:id="1"/>
    </w:p>
    <w:p w:rsidR="007B48CF" w:rsidRDefault="007B48CF" w:rsidP="007B48CF">
      <w:pPr>
        <w:pStyle w:val="CuerpoTextoJesus"/>
      </w:pPr>
    </w:p>
    <w:p w:rsidR="007B48CF" w:rsidRPr="00652B03" w:rsidRDefault="007B48CF" w:rsidP="007B48CF">
      <w:pPr>
        <w:pStyle w:val="CuerpoTextoJesus"/>
        <w:rPr>
          <w:b/>
        </w:rPr>
      </w:pPr>
      <w:r w:rsidRPr="00652B03">
        <w:rPr>
          <w:b/>
        </w:rPr>
        <w:t>Creación de un videoclub.</w:t>
      </w:r>
    </w:p>
    <w:p w:rsidR="007B48CF" w:rsidRDefault="007B48CF" w:rsidP="007B48CF">
      <w:pPr>
        <w:pStyle w:val="CuerpoTextoJesus"/>
      </w:pPr>
      <w:r>
        <w:t xml:space="preserve">Introduzca el nombre y </w:t>
      </w:r>
      <w:r w:rsidR="00A65CBF">
        <w:t>pulse</w:t>
      </w:r>
      <w:r>
        <w:t xml:space="preserve"> crear</w:t>
      </w:r>
    </w:p>
    <w:p w:rsidR="007B48CF" w:rsidRDefault="00A65CBF" w:rsidP="007B48CF">
      <w:pPr>
        <w:pStyle w:val="CuerpoTextoJesus"/>
      </w:pPr>
      <w:r>
        <w:rPr>
          <w:noProof/>
        </w:rPr>
        <w:drawing>
          <wp:inline distT="0" distB="0" distL="0" distR="0" wp14:anchorId="367BB50C" wp14:editId="6DB93859">
            <wp:extent cx="5759450" cy="8496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849630"/>
                    </a:xfrm>
                    <a:prstGeom prst="rect">
                      <a:avLst/>
                    </a:prstGeom>
                  </pic:spPr>
                </pic:pic>
              </a:graphicData>
            </a:graphic>
          </wp:inline>
        </w:drawing>
      </w:r>
    </w:p>
    <w:p w:rsidR="007B48CF" w:rsidRDefault="007B48CF" w:rsidP="007B48CF">
      <w:pPr>
        <w:pStyle w:val="CuerpoTextoJesus"/>
      </w:pPr>
    </w:p>
    <w:p w:rsidR="00652B03" w:rsidRDefault="00652B03">
      <w:pPr>
        <w:rPr>
          <w:rFonts w:ascii="Arial" w:hAnsi="Arial"/>
          <w:sz w:val="24"/>
        </w:rPr>
      </w:pPr>
      <w:r>
        <w:br w:type="page"/>
      </w:r>
    </w:p>
    <w:p w:rsidR="00A65CBF" w:rsidRPr="00652B03" w:rsidRDefault="00A65CBF" w:rsidP="007B48CF">
      <w:pPr>
        <w:pStyle w:val="CuerpoTextoJesus"/>
        <w:rPr>
          <w:b/>
        </w:rPr>
      </w:pPr>
      <w:r w:rsidRPr="00652B03">
        <w:rPr>
          <w:b/>
        </w:rPr>
        <w:lastRenderedPageBreak/>
        <w:t>Creación de un Cliente</w:t>
      </w:r>
    </w:p>
    <w:p w:rsidR="00A65CBF" w:rsidRDefault="00A65CBF" w:rsidP="007B48CF">
      <w:pPr>
        <w:pStyle w:val="CuerpoTextoJesus"/>
      </w:pPr>
      <w:r>
        <w:t>Seleccione el videoclub al que pertenece el cliente e introduzca su nombre, posteriormente pulse crear</w:t>
      </w:r>
    </w:p>
    <w:p w:rsidR="00652B03" w:rsidRDefault="00A65CBF" w:rsidP="007B48CF">
      <w:pPr>
        <w:pStyle w:val="CuerpoTextoJesus"/>
      </w:pPr>
      <w:r>
        <w:rPr>
          <w:noProof/>
        </w:rPr>
        <w:drawing>
          <wp:inline distT="0" distB="0" distL="0" distR="0" wp14:anchorId="08D68E1B" wp14:editId="4BA514F5">
            <wp:extent cx="5759450" cy="8940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894080"/>
                    </a:xfrm>
                    <a:prstGeom prst="rect">
                      <a:avLst/>
                    </a:prstGeom>
                  </pic:spPr>
                </pic:pic>
              </a:graphicData>
            </a:graphic>
          </wp:inline>
        </w:drawing>
      </w:r>
    </w:p>
    <w:p w:rsidR="00652B03" w:rsidRDefault="00652B03" w:rsidP="007B48CF">
      <w:pPr>
        <w:pStyle w:val="CuerpoTextoJesus"/>
      </w:pPr>
    </w:p>
    <w:p w:rsidR="00A65CBF" w:rsidRPr="00652B03" w:rsidRDefault="00A65CBF" w:rsidP="007B48CF">
      <w:pPr>
        <w:pStyle w:val="CuerpoTextoJesus"/>
        <w:rPr>
          <w:b/>
        </w:rPr>
      </w:pPr>
      <w:r w:rsidRPr="00652B03">
        <w:rPr>
          <w:b/>
        </w:rPr>
        <w:t>Creación de un producto.</w:t>
      </w:r>
    </w:p>
    <w:p w:rsidR="00A65CBF" w:rsidRDefault="00A65CBF" w:rsidP="007B48CF">
      <w:pPr>
        <w:pStyle w:val="CuerpoTextoJesus"/>
      </w:pPr>
      <w:r>
        <w:t>Seleccione el videoclub al que pertenece el producto</w:t>
      </w:r>
      <w:r w:rsidR="00B72AC2">
        <w:t>.</w:t>
      </w:r>
    </w:p>
    <w:p w:rsidR="00B72AC2" w:rsidRDefault="00B72AC2" w:rsidP="007B48CF">
      <w:pPr>
        <w:pStyle w:val="CuerpoTextoJesus"/>
      </w:pPr>
      <w:r>
        <w:t>Seleccione el tipo de producto que va a registrar, esto mostrara / ocultara campos del formulario</w:t>
      </w:r>
    </w:p>
    <w:p w:rsidR="00B72AC2" w:rsidRDefault="00B72AC2" w:rsidP="007B48CF">
      <w:pPr>
        <w:pStyle w:val="CuerpoTextoJesus"/>
      </w:pPr>
      <w:r>
        <w:t>Finalmente rellene todos los datos del formulario teniendo en cuenta que todos deben contener datos y que la cantidad del producto debe estar especificada UNICAMENTE en caracteres numéricos y pulse Crear.</w:t>
      </w:r>
    </w:p>
    <w:p w:rsidR="00A65CBF" w:rsidRDefault="00A65CBF" w:rsidP="007B48CF">
      <w:pPr>
        <w:pStyle w:val="CuerpoTextoJesus"/>
      </w:pPr>
      <w:r>
        <w:rPr>
          <w:noProof/>
        </w:rPr>
        <w:drawing>
          <wp:inline distT="0" distB="0" distL="0" distR="0" wp14:anchorId="535864A1" wp14:editId="60A40A48">
            <wp:extent cx="5759450" cy="23012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301240"/>
                    </a:xfrm>
                    <a:prstGeom prst="rect">
                      <a:avLst/>
                    </a:prstGeom>
                  </pic:spPr>
                </pic:pic>
              </a:graphicData>
            </a:graphic>
          </wp:inline>
        </w:drawing>
      </w:r>
    </w:p>
    <w:p w:rsidR="00652B03" w:rsidRDefault="00652B03" w:rsidP="007B48CF">
      <w:pPr>
        <w:pStyle w:val="CuerpoTextoJesus"/>
      </w:pPr>
    </w:p>
    <w:p w:rsidR="00B72AC2" w:rsidRDefault="00B72AC2" w:rsidP="007B48CF">
      <w:pPr>
        <w:pStyle w:val="CuerpoTextoJesus"/>
      </w:pPr>
    </w:p>
    <w:p w:rsidR="00B72AC2" w:rsidRDefault="00B72AC2" w:rsidP="007B48CF">
      <w:pPr>
        <w:pStyle w:val="CuerpoTextoJesus"/>
      </w:pPr>
      <w:r>
        <w:t>Tanto si se realiza correctamente la creación como si no, en todos los casos se mostrara un mensaje que muestre el resultado.</w:t>
      </w:r>
    </w:p>
    <w:p w:rsidR="00B72AC2" w:rsidRDefault="00B72AC2">
      <w:r>
        <w:br w:type="page"/>
      </w:r>
    </w:p>
    <w:p w:rsidR="00652B03" w:rsidRDefault="00652B03" w:rsidP="00652B03">
      <w:pPr>
        <w:pStyle w:val="Ttulo1"/>
        <w:numPr>
          <w:ilvl w:val="1"/>
          <w:numId w:val="11"/>
        </w:numPr>
      </w:pPr>
      <w:bookmarkStart w:id="2" w:name="_Toc501377991"/>
      <w:r>
        <w:lastRenderedPageBreak/>
        <w:t>Uso</w:t>
      </w:r>
      <w:bookmarkEnd w:id="2"/>
    </w:p>
    <w:p w:rsidR="00652B03" w:rsidRDefault="00652B03" w:rsidP="00652B03">
      <w:pPr>
        <w:pStyle w:val="CuerpoTextoJesus"/>
      </w:pPr>
      <w:r>
        <w:t>Estas serán sus opciones.</w:t>
      </w:r>
    </w:p>
    <w:p w:rsidR="00037F45" w:rsidRDefault="003D4F9B" w:rsidP="00652B03">
      <w:pPr>
        <w:pStyle w:val="CuerpoTextoJesus"/>
      </w:pPr>
      <w:r>
        <w:rPr>
          <w:noProof/>
        </w:rPr>
        <w:drawing>
          <wp:inline distT="0" distB="0" distL="0" distR="0" wp14:anchorId="0839FC87" wp14:editId="4C721B59">
            <wp:extent cx="5759450" cy="1372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372235"/>
                    </a:xfrm>
                    <a:prstGeom prst="rect">
                      <a:avLst/>
                    </a:prstGeom>
                  </pic:spPr>
                </pic:pic>
              </a:graphicData>
            </a:graphic>
          </wp:inline>
        </w:drawing>
      </w:r>
    </w:p>
    <w:p w:rsidR="00037F45" w:rsidRDefault="003D4F9B" w:rsidP="00652B03">
      <w:pPr>
        <w:pStyle w:val="CuerpoTextoJesus"/>
      </w:pPr>
      <w:r>
        <w:t xml:space="preserve">Ver videoclubs le permitirá una visualización en modo resumen del contenido de su </w:t>
      </w:r>
      <w:r w:rsidR="004A177E">
        <w:t>videoclub,</w:t>
      </w:r>
      <w:r>
        <w:t xml:space="preserve"> </w:t>
      </w:r>
      <w:r w:rsidR="004A177E">
        <w:t>así</w:t>
      </w:r>
      <w:r>
        <w:t xml:space="preserve"> como la posibilidad de eliminarlo, tenga en cuenta que perderá todos los datos de clientes tanto si han devuelto productos como si no, ya que se da a entender que si usted borra un videoclub es porque ha ido a quiebra y lo ha cerrado</w:t>
      </w:r>
    </w:p>
    <w:p w:rsidR="00652B03" w:rsidRDefault="00652B03" w:rsidP="00652B03">
      <w:pPr>
        <w:pStyle w:val="CuerpoTextoJesus"/>
      </w:pPr>
      <w:r>
        <w:t>Ver clientes le permitirá ver los clientes, eliminarlos y seleccionarlos para alquilar y/o devolver productos</w:t>
      </w:r>
    </w:p>
    <w:p w:rsidR="00037F45" w:rsidRDefault="00652B03" w:rsidP="00652B03">
      <w:pPr>
        <w:pStyle w:val="CuerpoTextoJesus"/>
      </w:pPr>
      <w:r>
        <w:t>Ver productos le permitirá visualizar los productos</w:t>
      </w:r>
      <w:r w:rsidR="00037F45">
        <w:t xml:space="preserve">, sin filtros y por tipo de </w:t>
      </w:r>
      <w:r w:rsidR="004A177E">
        <w:t>producto,</w:t>
      </w:r>
      <w:r w:rsidR="00037F45">
        <w:t xml:space="preserve"> </w:t>
      </w:r>
      <w:r w:rsidR="004A177E">
        <w:t>así</w:t>
      </w:r>
      <w:r w:rsidR="00037F45">
        <w:t xml:space="preserve"> como</w:t>
      </w:r>
      <w:r>
        <w:t xml:space="preserve"> eliminarlos, para eliminar un producto de su inventario ningún cliente debe tenerlo por lo que no se </w:t>
      </w:r>
      <w:proofErr w:type="gramStart"/>
      <w:r>
        <w:t>mostrara</w:t>
      </w:r>
      <w:proofErr w:type="gramEnd"/>
      <w:r>
        <w:t xml:space="preserve"> la opción en aquellos productos que no </w:t>
      </w:r>
      <w:r w:rsidR="00037F45">
        <w:t>concuerden con lo establecido</w:t>
      </w:r>
    </w:p>
    <w:p w:rsidR="00B91458" w:rsidRDefault="00B91458" w:rsidP="00652B03">
      <w:pPr>
        <w:pStyle w:val="CuerpoTextoJesus"/>
      </w:pPr>
      <w:r>
        <w:rPr>
          <w:noProof/>
        </w:rPr>
        <w:drawing>
          <wp:inline distT="0" distB="0" distL="0" distR="0" wp14:anchorId="2C98894D" wp14:editId="0BE032E0">
            <wp:extent cx="5759450" cy="11569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156970"/>
                    </a:xfrm>
                    <a:prstGeom prst="rect">
                      <a:avLst/>
                    </a:prstGeom>
                  </pic:spPr>
                </pic:pic>
              </a:graphicData>
            </a:graphic>
          </wp:inline>
        </w:drawing>
      </w:r>
    </w:p>
    <w:p w:rsidR="00037F45" w:rsidRDefault="00037F45" w:rsidP="00652B03">
      <w:pPr>
        <w:pStyle w:val="CuerpoTextoJesus"/>
      </w:pPr>
    </w:p>
    <w:p w:rsidR="00037F45" w:rsidRDefault="00037F45" w:rsidP="00652B03">
      <w:pPr>
        <w:pStyle w:val="CuerpoTextoJesus"/>
      </w:pPr>
      <w:r>
        <w:t>Ver productos</w:t>
      </w:r>
      <w:r w:rsidR="00652B03">
        <w:t xml:space="preserve"> </w:t>
      </w:r>
      <w:r>
        <w:t xml:space="preserve">alquilados le permitirá ver el registro histórico de alquiler de los productos y le </w:t>
      </w:r>
      <w:r w:rsidR="00B91458">
        <w:t>dará</w:t>
      </w:r>
      <w:r>
        <w:t xml:space="preserve"> la opción de filtrarlos entre por fechas.</w:t>
      </w:r>
      <w:r w:rsidR="00B91458">
        <w:t xml:space="preserve"> Para ello solamente deberá realizar clic en los desplegable para seleccionar una fecha de inicio y otra de fin</w:t>
      </w:r>
    </w:p>
    <w:p w:rsidR="00B91458" w:rsidRDefault="00B91458" w:rsidP="00652B03">
      <w:pPr>
        <w:pStyle w:val="CuerpoTextoJesus"/>
      </w:pPr>
      <w:r>
        <w:rPr>
          <w:noProof/>
        </w:rPr>
        <w:lastRenderedPageBreak/>
        <w:drawing>
          <wp:inline distT="0" distB="0" distL="0" distR="0" wp14:anchorId="3C417038" wp14:editId="15DC18E7">
            <wp:extent cx="5759450" cy="24034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403475"/>
                    </a:xfrm>
                    <a:prstGeom prst="rect">
                      <a:avLst/>
                    </a:prstGeom>
                  </pic:spPr>
                </pic:pic>
              </a:graphicData>
            </a:graphic>
          </wp:inline>
        </w:drawing>
      </w:r>
    </w:p>
    <w:p w:rsidR="00B91458" w:rsidRDefault="00B91458" w:rsidP="00652B03">
      <w:pPr>
        <w:pStyle w:val="CuerpoTextoJesus"/>
      </w:pPr>
      <w:r>
        <w:t xml:space="preserve">Ver productos pendientes de devolución le permitirá ver los productos de los cuales alguno de ellos esta alquilado a un cliente </w:t>
      </w:r>
      <w:r w:rsidR="004A177E">
        <w:t>(por</w:t>
      </w:r>
      <w:r>
        <w:t xml:space="preserve"> </w:t>
      </w:r>
      <w:proofErr w:type="gramStart"/>
      <w:r>
        <w:t>ejemplo</w:t>
      </w:r>
      <w:proofErr w:type="gramEnd"/>
      <w:r>
        <w:t xml:space="preserve"> si tiene un producto de cantidad 5, dispone de 4 pero 1 de ellos esta </w:t>
      </w:r>
      <w:r w:rsidR="004A177E">
        <w:t>alquilado)</w:t>
      </w:r>
    </w:p>
    <w:p w:rsidR="00B91458" w:rsidRDefault="00B91458" w:rsidP="00652B03">
      <w:pPr>
        <w:pStyle w:val="CuerpoTextoJesus"/>
      </w:pPr>
    </w:p>
    <w:p w:rsidR="00A80C3B" w:rsidRDefault="00B91458" w:rsidP="00A80C3B">
      <w:pPr>
        <w:pStyle w:val="CuerpoTextoJesus"/>
      </w:pPr>
      <w:r>
        <w:t xml:space="preserve">Ver fechas de devolución le </w:t>
      </w:r>
      <w:r w:rsidR="00A80C3B">
        <w:t xml:space="preserve">permitirá ver el registro histórico de </w:t>
      </w:r>
      <w:r w:rsidR="004A177E">
        <w:t>devolución</w:t>
      </w:r>
      <w:r w:rsidR="00A80C3B">
        <w:t xml:space="preserve"> de los productos y le dará la opción de filtrarlos entre por fechas. Para ello solamente deberá realizar clic en los desplegable para seleccionar una fecha de inicio y otra de fin</w:t>
      </w:r>
    </w:p>
    <w:p w:rsidR="00652B03" w:rsidRDefault="00A80C3B" w:rsidP="00A80C3B">
      <w:pPr>
        <w:pStyle w:val="CuerpoTextoJesus"/>
      </w:pPr>
      <w:r>
        <w:rPr>
          <w:noProof/>
        </w:rPr>
        <w:drawing>
          <wp:inline distT="0" distB="0" distL="0" distR="0" wp14:anchorId="3145C31F" wp14:editId="5C5B3787">
            <wp:extent cx="5759450" cy="24034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403475"/>
                    </a:xfrm>
                    <a:prstGeom prst="rect">
                      <a:avLst/>
                    </a:prstGeom>
                  </pic:spPr>
                </pic:pic>
              </a:graphicData>
            </a:graphic>
          </wp:inline>
        </w:drawing>
      </w:r>
      <w:r w:rsidR="00652B03">
        <w:br w:type="page"/>
      </w:r>
    </w:p>
    <w:p w:rsidR="00077671" w:rsidRDefault="00FF07B9" w:rsidP="00077671">
      <w:pPr>
        <w:pStyle w:val="Ttulo1"/>
        <w:numPr>
          <w:ilvl w:val="0"/>
          <w:numId w:val="11"/>
        </w:numPr>
      </w:pPr>
      <w:bookmarkStart w:id="3" w:name="_Toc501377992"/>
      <w:r>
        <w:lastRenderedPageBreak/>
        <w:t xml:space="preserve">Manual </w:t>
      </w:r>
      <w:r w:rsidR="00077671">
        <w:t>técnico</w:t>
      </w:r>
      <w:bookmarkEnd w:id="3"/>
    </w:p>
    <w:p w:rsidR="00077671" w:rsidRPr="00077671" w:rsidRDefault="00077671" w:rsidP="00077671">
      <w:pPr>
        <w:pStyle w:val="CuerpoTextoJesus"/>
      </w:pPr>
    </w:p>
    <w:p w:rsidR="00077671" w:rsidRDefault="00077671" w:rsidP="00077671">
      <w:pPr>
        <w:pStyle w:val="CuerpoTextoJesus"/>
      </w:pPr>
      <w:r>
        <w:t xml:space="preserve">Se ha declarado las </w:t>
      </w:r>
      <w:r w:rsidR="004A177E">
        <w:t>siguientes variables</w:t>
      </w:r>
      <w:r>
        <w:t xml:space="preserve"> de Ámbito global</w:t>
      </w:r>
    </w:p>
    <w:p w:rsidR="00077671" w:rsidRPr="00077671" w:rsidRDefault="00077671" w:rsidP="00077671">
      <w:pPr>
        <w:shd w:val="clear" w:color="auto" w:fill="F1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E5A"/>
          <w:sz w:val="20"/>
          <w:szCs w:val="20"/>
          <w:lang w:eastAsia="es-ES"/>
        </w:rPr>
      </w:pPr>
      <w:r w:rsidRPr="00077671">
        <w:rPr>
          <w:rFonts w:ascii="Courier New" w:eastAsia="Times New Roman" w:hAnsi="Courier New" w:cs="Courier New"/>
          <w:color w:val="A77FA2"/>
          <w:sz w:val="20"/>
          <w:szCs w:val="20"/>
          <w:lang w:eastAsia="es-ES"/>
        </w:rPr>
        <w:t xml:space="preserve">var </w:t>
      </w:r>
      <w:r w:rsidRPr="00077671">
        <w:rPr>
          <w:rFonts w:ascii="Courier New" w:eastAsia="Times New Roman" w:hAnsi="Courier New" w:cs="Courier New"/>
          <w:b/>
          <w:bCs/>
          <w:color w:val="B35A64"/>
          <w:sz w:val="20"/>
          <w:szCs w:val="20"/>
          <w:lang w:eastAsia="es-ES"/>
        </w:rPr>
        <w:t xml:space="preserve">videoclubs </w:t>
      </w:r>
      <w:r w:rsidRPr="00077671">
        <w:rPr>
          <w:rFonts w:ascii="Courier New" w:eastAsia="Times New Roman" w:hAnsi="Courier New" w:cs="Courier New"/>
          <w:color w:val="454E5A"/>
          <w:sz w:val="20"/>
          <w:szCs w:val="20"/>
          <w:lang w:eastAsia="es-ES"/>
        </w:rPr>
        <w:t>= [];</w:t>
      </w:r>
      <w:r w:rsidRPr="00077671">
        <w:rPr>
          <w:rFonts w:ascii="Courier New" w:eastAsia="Times New Roman" w:hAnsi="Courier New" w:cs="Courier New"/>
          <w:color w:val="454E5A"/>
          <w:sz w:val="20"/>
          <w:szCs w:val="20"/>
          <w:lang w:eastAsia="es-ES"/>
        </w:rPr>
        <w:br/>
      </w:r>
      <w:r w:rsidRPr="00077671">
        <w:rPr>
          <w:rFonts w:ascii="Courier New" w:eastAsia="Times New Roman" w:hAnsi="Courier New" w:cs="Courier New"/>
          <w:color w:val="A77FA2"/>
          <w:sz w:val="20"/>
          <w:szCs w:val="20"/>
          <w:lang w:eastAsia="es-ES"/>
        </w:rPr>
        <w:t xml:space="preserve">var </w:t>
      </w:r>
      <w:r w:rsidRPr="00077671">
        <w:rPr>
          <w:rFonts w:ascii="Courier New" w:eastAsia="Times New Roman" w:hAnsi="Courier New" w:cs="Courier New"/>
          <w:b/>
          <w:bCs/>
          <w:color w:val="B35A64"/>
          <w:sz w:val="20"/>
          <w:szCs w:val="20"/>
          <w:lang w:eastAsia="es-ES"/>
        </w:rPr>
        <w:t xml:space="preserve">cuerpo </w:t>
      </w:r>
      <w:r w:rsidRPr="00077671">
        <w:rPr>
          <w:rFonts w:ascii="Courier New" w:eastAsia="Times New Roman" w:hAnsi="Courier New" w:cs="Courier New"/>
          <w:color w:val="454E5A"/>
          <w:sz w:val="20"/>
          <w:szCs w:val="20"/>
          <w:lang w:eastAsia="es-ES"/>
        </w:rPr>
        <w:t xml:space="preserve">= </w:t>
      </w:r>
      <w:proofErr w:type="gramStart"/>
      <w:r w:rsidRPr="00077671">
        <w:rPr>
          <w:rFonts w:ascii="Courier New" w:eastAsia="Times New Roman" w:hAnsi="Courier New" w:cs="Courier New"/>
          <w:b/>
          <w:bCs/>
          <w:color w:val="B35A64"/>
          <w:sz w:val="20"/>
          <w:szCs w:val="20"/>
          <w:lang w:eastAsia="es-ES"/>
        </w:rPr>
        <w:t>document</w:t>
      </w:r>
      <w:r w:rsidRPr="00077671">
        <w:rPr>
          <w:rFonts w:ascii="Courier New" w:eastAsia="Times New Roman" w:hAnsi="Courier New" w:cs="Courier New"/>
          <w:color w:val="454E5A"/>
          <w:sz w:val="20"/>
          <w:szCs w:val="20"/>
          <w:lang w:eastAsia="es-ES"/>
        </w:rPr>
        <w:t>.getElementById</w:t>
      </w:r>
      <w:proofErr w:type="gramEnd"/>
      <w:r w:rsidRPr="00077671">
        <w:rPr>
          <w:rFonts w:ascii="Courier New" w:eastAsia="Times New Roman" w:hAnsi="Courier New" w:cs="Courier New"/>
          <w:color w:val="454E5A"/>
          <w:sz w:val="20"/>
          <w:szCs w:val="20"/>
          <w:lang w:eastAsia="es-ES"/>
        </w:rPr>
        <w:t>(</w:t>
      </w:r>
      <w:r w:rsidRPr="00077671">
        <w:rPr>
          <w:rFonts w:ascii="Courier New" w:eastAsia="Times New Roman" w:hAnsi="Courier New" w:cs="Courier New"/>
          <w:b/>
          <w:bCs/>
          <w:color w:val="98B47C"/>
          <w:sz w:val="20"/>
          <w:szCs w:val="20"/>
          <w:lang w:eastAsia="es-ES"/>
        </w:rPr>
        <w:t>"cuerpo"</w:t>
      </w:r>
      <w:r w:rsidRPr="00077671">
        <w:rPr>
          <w:rFonts w:ascii="Courier New" w:eastAsia="Times New Roman" w:hAnsi="Courier New" w:cs="Courier New"/>
          <w:color w:val="454E5A"/>
          <w:sz w:val="20"/>
          <w:szCs w:val="20"/>
          <w:lang w:eastAsia="es-ES"/>
        </w:rPr>
        <w:t>);</w:t>
      </w:r>
      <w:r w:rsidRPr="00077671">
        <w:rPr>
          <w:rFonts w:ascii="Courier New" w:eastAsia="Times New Roman" w:hAnsi="Courier New" w:cs="Courier New"/>
          <w:color w:val="454E5A"/>
          <w:sz w:val="20"/>
          <w:szCs w:val="20"/>
          <w:lang w:eastAsia="es-ES"/>
        </w:rPr>
        <w:br/>
      </w:r>
      <w:r w:rsidRPr="00077671">
        <w:rPr>
          <w:rFonts w:ascii="Courier New" w:eastAsia="Times New Roman" w:hAnsi="Courier New" w:cs="Courier New"/>
          <w:color w:val="A77FA2"/>
          <w:sz w:val="20"/>
          <w:szCs w:val="20"/>
          <w:lang w:eastAsia="es-ES"/>
        </w:rPr>
        <w:t xml:space="preserve">var </w:t>
      </w:r>
      <w:r w:rsidRPr="00077671">
        <w:rPr>
          <w:rFonts w:ascii="Courier New" w:eastAsia="Times New Roman" w:hAnsi="Courier New" w:cs="Courier New"/>
          <w:b/>
          <w:bCs/>
          <w:color w:val="B35A64"/>
          <w:sz w:val="20"/>
          <w:szCs w:val="20"/>
          <w:lang w:eastAsia="es-ES"/>
        </w:rPr>
        <w:t xml:space="preserve">comentarios </w:t>
      </w:r>
      <w:r w:rsidRPr="00077671">
        <w:rPr>
          <w:rFonts w:ascii="Courier New" w:eastAsia="Times New Roman" w:hAnsi="Courier New" w:cs="Courier New"/>
          <w:color w:val="454E5A"/>
          <w:sz w:val="20"/>
          <w:szCs w:val="20"/>
          <w:lang w:eastAsia="es-ES"/>
        </w:rPr>
        <w:t xml:space="preserve">= </w:t>
      </w:r>
      <w:r w:rsidRPr="00077671">
        <w:rPr>
          <w:rFonts w:ascii="Courier New" w:eastAsia="Times New Roman" w:hAnsi="Courier New" w:cs="Courier New"/>
          <w:b/>
          <w:bCs/>
          <w:color w:val="B35A64"/>
          <w:sz w:val="20"/>
          <w:szCs w:val="20"/>
          <w:lang w:eastAsia="es-ES"/>
        </w:rPr>
        <w:t>document</w:t>
      </w:r>
      <w:r w:rsidRPr="00077671">
        <w:rPr>
          <w:rFonts w:ascii="Courier New" w:eastAsia="Times New Roman" w:hAnsi="Courier New" w:cs="Courier New"/>
          <w:color w:val="454E5A"/>
          <w:sz w:val="20"/>
          <w:szCs w:val="20"/>
          <w:lang w:eastAsia="es-ES"/>
        </w:rPr>
        <w:t>.getElementById(</w:t>
      </w:r>
      <w:r w:rsidRPr="00077671">
        <w:rPr>
          <w:rFonts w:ascii="Courier New" w:eastAsia="Times New Roman" w:hAnsi="Courier New" w:cs="Courier New"/>
          <w:b/>
          <w:bCs/>
          <w:color w:val="98B47C"/>
          <w:sz w:val="20"/>
          <w:szCs w:val="20"/>
          <w:lang w:eastAsia="es-ES"/>
        </w:rPr>
        <w:t>"comentarios"</w:t>
      </w:r>
      <w:r w:rsidRPr="00077671">
        <w:rPr>
          <w:rFonts w:ascii="Courier New" w:eastAsia="Times New Roman" w:hAnsi="Courier New" w:cs="Courier New"/>
          <w:color w:val="454E5A"/>
          <w:sz w:val="20"/>
          <w:szCs w:val="20"/>
          <w:lang w:eastAsia="es-ES"/>
        </w:rPr>
        <w:t>);</w:t>
      </w:r>
    </w:p>
    <w:p w:rsidR="00077671" w:rsidRDefault="00077671" w:rsidP="00077671">
      <w:pPr>
        <w:pStyle w:val="CuerpoTextoJesus"/>
      </w:pPr>
    </w:p>
    <w:p w:rsidR="00077671" w:rsidRDefault="00077671" w:rsidP="00077671">
      <w:pPr>
        <w:pStyle w:val="CuerpoTextoJesus"/>
      </w:pPr>
      <w:r>
        <w:t xml:space="preserve">videoclubs será un array el cual en su interior contendrá </w:t>
      </w:r>
      <w:r w:rsidR="002862B9">
        <w:t>cada uno de los videolcubs que se creen</w:t>
      </w:r>
    </w:p>
    <w:p w:rsidR="002862B9" w:rsidRDefault="002862B9" w:rsidP="00077671">
      <w:pPr>
        <w:pStyle w:val="CuerpoTextoJesus"/>
      </w:pPr>
      <w:r>
        <w:t>En el documento html hemos creado dos div dentro del main, cuerpo ara referencia al de arriba y comentarios al de abajo.</w:t>
      </w:r>
    </w:p>
    <w:p w:rsidR="002862B9" w:rsidRDefault="002862B9" w:rsidP="00077671">
      <w:pPr>
        <w:pStyle w:val="CuerpoTextoJesus"/>
        <w:rPr>
          <w:noProof/>
        </w:rPr>
      </w:pPr>
      <w:r>
        <w:rPr>
          <w:noProof/>
        </w:rPr>
        <w:drawing>
          <wp:anchor distT="0" distB="0" distL="114300" distR="114300" simplePos="0" relativeHeight="251662336" behindDoc="1" locked="0" layoutInCell="1" allowOverlap="1" wp14:anchorId="391EA814">
            <wp:simplePos x="0" y="0"/>
            <wp:positionH relativeFrom="page">
              <wp:align>center</wp:align>
            </wp:positionH>
            <wp:positionV relativeFrom="paragraph">
              <wp:posOffset>13970</wp:posOffset>
            </wp:positionV>
            <wp:extent cx="2621280" cy="128016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21280" cy="1280160"/>
                    </a:xfrm>
                    <a:prstGeom prst="rect">
                      <a:avLst/>
                    </a:prstGeom>
                  </pic:spPr>
                </pic:pic>
              </a:graphicData>
            </a:graphic>
          </wp:anchor>
        </w:drawing>
      </w:r>
    </w:p>
    <w:p w:rsidR="002862B9" w:rsidRDefault="002862B9" w:rsidP="00077671">
      <w:pPr>
        <w:pStyle w:val="CuerpoTextoJesus"/>
        <w:rPr>
          <w:noProof/>
        </w:rPr>
      </w:pPr>
    </w:p>
    <w:p w:rsidR="002862B9" w:rsidRDefault="002862B9" w:rsidP="00077671">
      <w:pPr>
        <w:pStyle w:val="CuerpoTextoJesus"/>
        <w:rPr>
          <w:noProof/>
        </w:rPr>
      </w:pPr>
    </w:p>
    <w:p w:rsidR="002862B9" w:rsidRDefault="002862B9" w:rsidP="00077671">
      <w:pPr>
        <w:pStyle w:val="CuerpoTextoJesus"/>
        <w:rPr>
          <w:noProof/>
        </w:rPr>
      </w:pPr>
    </w:p>
    <w:p w:rsidR="002862B9" w:rsidRDefault="002862B9" w:rsidP="00077671">
      <w:pPr>
        <w:pStyle w:val="CuerpoTextoJesus"/>
        <w:rPr>
          <w:noProof/>
        </w:rPr>
      </w:pPr>
    </w:p>
    <w:p w:rsidR="005F3EAE" w:rsidRDefault="005F3EAE" w:rsidP="00077671">
      <w:pPr>
        <w:pStyle w:val="CuerpoTextoJesus"/>
        <w:rPr>
          <w:noProof/>
        </w:rPr>
      </w:pPr>
      <w:r>
        <w:rPr>
          <w:noProof/>
        </w:rPr>
        <w:t>Al final de cada funcion que deba mostrar resultados, el resultado se mostrara en el cuerpo y los comentarios que se deban hac</w:t>
      </w:r>
      <w:r w:rsidR="007771D0">
        <w:rPr>
          <w:noProof/>
        </w:rPr>
        <w:t>er se mostraran en comentarios, esta dividido de esta forma ya que proporciona una gran variedad de opciones pudiendo de esta forma cambiar los comentarios sin modificar el cuerpo, en comentarios se mostraran por ejemplo errores de insercion de datos como que al crear un producto el campo cantidad debe ser numerico.</w:t>
      </w:r>
    </w:p>
    <w:p w:rsidR="007771D0" w:rsidRDefault="007771D0" w:rsidP="00077671">
      <w:pPr>
        <w:pStyle w:val="CuerpoTextoJesus"/>
        <w:rPr>
          <w:noProof/>
        </w:rPr>
      </w:pPr>
      <w:r>
        <w:rPr>
          <w:noProof/>
        </w:rPr>
        <w:t>Existe la funcion limpiar(), esta funcion sera llamada cada vez que se cambia de opcion en menu o se selecciona una accion, simplemente tiene dos lineas:</w:t>
      </w:r>
    </w:p>
    <w:p w:rsidR="007771D0" w:rsidRDefault="007771D0" w:rsidP="007771D0">
      <w:pPr>
        <w:pStyle w:val="HTMLconformatoprevio"/>
        <w:shd w:val="clear" w:color="auto" w:fill="F1F3F9"/>
        <w:rPr>
          <w:color w:val="454E5A"/>
        </w:rPr>
      </w:pPr>
      <w:proofErr w:type="gramStart"/>
      <w:r>
        <w:rPr>
          <w:b/>
          <w:bCs/>
          <w:color w:val="B35A64"/>
        </w:rPr>
        <w:t>cuerpo</w:t>
      </w:r>
      <w:r>
        <w:rPr>
          <w:color w:val="454E5A"/>
        </w:rPr>
        <w:t>.innerHTML</w:t>
      </w:r>
      <w:proofErr w:type="gramEnd"/>
      <w:r>
        <w:rPr>
          <w:color w:val="454E5A"/>
        </w:rPr>
        <w:t xml:space="preserve"> = </w:t>
      </w:r>
      <w:r>
        <w:rPr>
          <w:b/>
          <w:bCs/>
          <w:color w:val="98B47C"/>
        </w:rPr>
        <w:t>""</w:t>
      </w:r>
      <w:r>
        <w:rPr>
          <w:color w:val="454E5A"/>
        </w:rPr>
        <w:t>;</w:t>
      </w:r>
      <w:r>
        <w:rPr>
          <w:color w:val="454E5A"/>
        </w:rPr>
        <w:br/>
      </w:r>
      <w:r>
        <w:rPr>
          <w:b/>
          <w:bCs/>
          <w:color w:val="B35A64"/>
        </w:rPr>
        <w:t>comentarios</w:t>
      </w:r>
      <w:r>
        <w:rPr>
          <w:color w:val="454E5A"/>
        </w:rPr>
        <w:t xml:space="preserve">.innerHTML = </w:t>
      </w:r>
      <w:r>
        <w:rPr>
          <w:b/>
          <w:bCs/>
          <w:color w:val="98B47C"/>
        </w:rPr>
        <w:t>""</w:t>
      </w:r>
      <w:r>
        <w:rPr>
          <w:color w:val="454E5A"/>
        </w:rPr>
        <w:t>;</w:t>
      </w:r>
    </w:p>
    <w:p w:rsidR="007771D0" w:rsidRDefault="007771D0" w:rsidP="00077671">
      <w:pPr>
        <w:pStyle w:val="CuerpoTextoJesus"/>
        <w:rPr>
          <w:noProof/>
        </w:rPr>
      </w:pPr>
    </w:p>
    <w:p w:rsidR="007771D0" w:rsidRDefault="007771D0" w:rsidP="00077671">
      <w:pPr>
        <w:pStyle w:val="CuerpoTextoJesus"/>
        <w:rPr>
          <w:noProof/>
        </w:rPr>
      </w:pPr>
      <w:r>
        <w:rPr>
          <w:noProof/>
        </w:rPr>
        <w:t>Esta funcion borrara todo lo que se muestra en pantalla de esos div</w:t>
      </w:r>
    </w:p>
    <w:p w:rsidR="002862B9" w:rsidRPr="00B15BE1" w:rsidRDefault="00B15BE1" w:rsidP="00B15BE1">
      <w:pPr>
        <w:rPr>
          <w:rFonts w:ascii="Arial" w:hAnsi="Arial"/>
          <w:noProof/>
          <w:sz w:val="24"/>
        </w:rPr>
      </w:pPr>
      <w:r>
        <w:rPr>
          <w:noProof/>
        </w:rPr>
        <w:br w:type="page"/>
      </w:r>
    </w:p>
    <w:p w:rsidR="002862B9" w:rsidRDefault="002862B9" w:rsidP="002862B9">
      <w:pPr>
        <w:pStyle w:val="Ttulo1"/>
        <w:numPr>
          <w:ilvl w:val="1"/>
          <w:numId w:val="11"/>
        </w:numPr>
      </w:pPr>
      <w:bookmarkStart w:id="4" w:name="_Toc501377993"/>
      <w:r>
        <w:lastRenderedPageBreak/>
        <w:t>Creación</w:t>
      </w:r>
      <w:bookmarkEnd w:id="4"/>
    </w:p>
    <w:p w:rsidR="002862B9" w:rsidRDefault="002862B9" w:rsidP="002862B9">
      <w:pPr>
        <w:pStyle w:val="CuerpoTextoJesus"/>
      </w:pPr>
      <w:r>
        <w:t xml:space="preserve">Al pulsar en esta opción del menú se llamara a la función </w:t>
      </w:r>
      <w:proofErr w:type="gramStart"/>
      <w:r>
        <w:t>crear(</w:t>
      </w:r>
      <w:proofErr w:type="gramEnd"/>
      <w:r>
        <w:t>), esta mostrara las diversas opciones disponibles y al seleccionar una se pulsara un botón el cual llamara a la función correspondiente.</w:t>
      </w:r>
    </w:p>
    <w:p w:rsidR="002862B9" w:rsidRDefault="002862B9" w:rsidP="002862B9">
      <w:pPr>
        <w:pStyle w:val="CuerpoTextoJesus"/>
        <w:rPr>
          <w:b/>
        </w:rPr>
      </w:pPr>
    </w:p>
    <w:p w:rsidR="00B15BE1" w:rsidRDefault="00B15BE1" w:rsidP="00B15BE1">
      <w:pPr>
        <w:pStyle w:val="CuerpoTextoJesus"/>
        <w:rPr>
          <w:b/>
        </w:rPr>
      </w:pPr>
      <w:r w:rsidRPr="00652B03">
        <w:rPr>
          <w:b/>
        </w:rPr>
        <w:t>Creación de un</w:t>
      </w:r>
      <w:r>
        <w:rPr>
          <w:b/>
        </w:rPr>
        <w:t xml:space="preserve"> videoclub</w:t>
      </w:r>
    </w:p>
    <w:p w:rsidR="00B15BE1" w:rsidRPr="00964200" w:rsidRDefault="00B15BE1" w:rsidP="00B15BE1">
      <w:pPr>
        <w:pStyle w:val="CuerpoTextoJesus"/>
      </w:pPr>
      <w:r>
        <w:t xml:space="preserve">Se llama a la función formvideoclub la cual mostrara el formulario y un botón el cual </w:t>
      </w:r>
      <w:r w:rsidR="004A177E">
        <w:t>llamará</w:t>
      </w:r>
      <w:r>
        <w:t xml:space="preserve"> a la función crearvideoclub, esta en caso de que no exista ningún videoclub con ese nombre añadirá a la variable videoclubs un nuevo videoclub con los datos.</w:t>
      </w:r>
    </w:p>
    <w:p w:rsidR="002862B9" w:rsidRDefault="002862B9" w:rsidP="00964200">
      <w:pPr>
        <w:pStyle w:val="CuerpoTextoJesus"/>
      </w:pPr>
    </w:p>
    <w:p w:rsidR="00B15BE1" w:rsidRDefault="00B15BE1" w:rsidP="00B15BE1">
      <w:pPr>
        <w:pStyle w:val="CuerpoTextoJesus"/>
        <w:rPr>
          <w:b/>
        </w:rPr>
      </w:pPr>
      <w:r w:rsidRPr="00652B03">
        <w:rPr>
          <w:b/>
        </w:rPr>
        <w:t>Creación de un</w:t>
      </w:r>
      <w:r>
        <w:rPr>
          <w:b/>
        </w:rPr>
        <w:t xml:space="preserve"> cliente</w:t>
      </w:r>
    </w:p>
    <w:p w:rsidR="00B15BE1" w:rsidRDefault="00B15BE1" w:rsidP="00B15BE1">
      <w:pPr>
        <w:pStyle w:val="CuerpoTextoJesus"/>
      </w:pPr>
      <w:r>
        <w:t xml:space="preserve">Se llama a la función formcliente la cual </w:t>
      </w:r>
      <w:r w:rsidR="004A177E">
        <w:t>mostrará</w:t>
      </w:r>
      <w:r>
        <w:t xml:space="preserve"> el formulario y un botón el cual </w:t>
      </w:r>
      <w:r w:rsidR="004A177E">
        <w:t>llamará</w:t>
      </w:r>
      <w:r>
        <w:t xml:space="preserve"> a la función crearcliente, esta añadirá a la variable videoclubs[videoclub] siendo videoclub el valor seleccionado en el formulario, un nuevo cliente.</w:t>
      </w:r>
    </w:p>
    <w:p w:rsidR="00B15BE1" w:rsidRDefault="00B15BE1" w:rsidP="00B15BE1">
      <w:pPr>
        <w:pStyle w:val="CuerpoTextoJesus"/>
      </w:pPr>
    </w:p>
    <w:p w:rsidR="00B15BE1" w:rsidRDefault="00B15BE1" w:rsidP="00B15BE1">
      <w:pPr>
        <w:pStyle w:val="CuerpoTextoJesus"/>
        <w:rPr>
          <w:b/>
        </w:rPr>
      </w:pPr>
      <w:r w:rsidRPr="00652B03">
        <w:rPr>
          <w:b/>
        </w:rPr>
        <w:t>Creación de un</w:t>
      </w:r>
      <w:r>
        <w:rPr>
          <w:b/>
        </w:rPr>
        <w:t xml:space="preserve"> producto</w:t>
      </w:r>
    </w:p>
    <w:p w:rsidR="00B15BE1" w:rsidRPr="00964200" w:rsidRDefault="00B15BE1" w:rsidP="00B15BE1">
      <w:pPr>
        <w:pStyle w:val="CuerpoTextoJesus"/>
      </w:pPr>
      <w:r>
        <w:t xml:space="preserve">Se llama a la función formproducto la cual </w:t>
      </w:r>
      <w:r w:rsidR="004A177E">
        <w:t>mostrará</w:t>
      </w:r>
      <w:r>
        <w:t xml:space="preserve"> el formulario y un botón el cual </w:t>
      </w:r>
      <w:r w:rsidR="004A177E">
        <w:t>llamará</w:t>
      </w:r>
      <w:r>
        <w:t xml:space="preserve"> a la función crearproducto</w:t>
      </w:r>
      <w:r w:rsidRPr="00B15BE1">
        <w:t xml:space="preserve"> </w:t>
      </w:r>
      <w:r>
        <w:t>esta añadirá a la variable videoclubs[videoclub] siendo videoclub el valor seleccionado en el formulario, un nuevo producto.</w:t>
      </w:r>
    </w:p>
    <w:p w:rsidR="00B15BE1" w:rsidRPr="00B15BE1" w:rsidRDefault="00B15BE1" w:rsidP="00B15BE1">
      <w:pPr>
        <w:rPr>
          <w:rFonts w:ascii="Arial" w:hAnsi="Arial"/>
          <w:sz w:val="24"/>
        </w:rPr>
      </w:pPr>
      <w:r>
        <w:br w:type="page"/>
      </w:r>
    </w:p>
    <w:p w:rsidR="002862B9" w:rsidRDefault="002862B9" w:rsidP="002862B9">
      <w:pPr>
        <w:pStyle w:val="Ttulo1"/>
        <w:numPr>
          <w:ilvl w:val="1"/>
          <w:numId w:val="11"/>
        </w:numPr>
      </w:pPr>
      <w:bookmarkStart w:id="5" w:name="_Toc501377994"/>
      <w:r>
        <w:lastRenderedPageBreak/>
        <w:t>Uso</w:t>
      </w:r>
      <w:bookmarkEnd w:id="5"/>
    </w:p>
    <w:p w:rsidR="002862B9" w:rsidRPr="002862B9" w:rsidRDefault="000C63B3" w:rsidP="002862B9">
      <w:pPr>
        <w:pStyle w:val="CuerpoTextoJesus"/>
      </w:pPr>
      <w:r>
        <w:t xml:space="preserve">Al pulsar en esta opción del menú se llamara a la función </w:t>
      </w:r>
      <w:proofErr w:type="gramStart"/>
      <w:r>
        <w:t>usar(</w:t>
      </w:r>
      <w:proofErr w:type="gramEnd"/>
      <w:r>
        <w:t>), esta mostrara las diversas opciones disponibles y al seleccionar una se pulsara un botón el cual llamara a la función correspondiente.</w:t>
      </w:r>
    </w:p>
    <w:p w:rsidR="000350CA" w:rsidRDefault="000350CA" w:rsidP="00077671">
      <w:pPr>
        <w:pStyle w:val="CuerpoTextoJesus"/>
      </w:pPr>
      <w:r>
        <w:t xml:space="preserve">Todas las opciones directas desde usar llamaran a la función seleccionar videoclub la cual mostrara un formulario para seleccionar el videoclub sobre el que se va a operar, la siguiente función recogerá el valor introducido en este, llamaremos a este dato </w:t>
      </w:r>
      <w:r w:rsidRPr="000350CA">
        <w:rPr>
          <w:b/>
        </w:rPr>
        <w:t>idvideoclub</w:t>
      </w:r>
      <w:r>
        <w:t>.</w:t>
      </w:r>
    </w:p>
    <w:p w:rsidR="003D4F9B" w:rsidRDefault="003D4F9B" w:rsidP="00077671">
      <w:pPr>
        <w:pStyle w:val="CuerpoTextoJesus"/>
      </w:pPr>
    </w:p>
    <w:p w:rsidR="003D4F9B" w:rsidRPr="003D4F9B" w:rsidRDefault="003D4F9B" w:rsidP="00077671">
      <w:pPr>
        <w:pStyle w:val="CuerpoTextoJesus"/>
      </w:pPr>
      <w:r>
        <w:rPr>
          <w:b/>
        </w:rPr>
        <w:t>Ver videoclubs</w:t>
      </w:r>
      <w:r>
        <w:t xml:space="preserve"> realizara un listado de los videoclubs en forma de tabla, estos contendrán un resumen el cual será el tamaño del array de clientes y el de productos asi como el nombre de este, posibilitara la opción de eliminar el videoclub que, en caso de ser pulsada, borrara del array de videoclubs el seleccionado</w:t>
      </w:r>
    </w:p>
    <w:p w:rsidR="000350CA" w:rsidRDefault="000350CA" w:rsidP="00077671">
      <w:pPr>
        <w:pStyle w:val="CuerpoTextoJesus"/>
      </w:pPr>
      <w:r w:rsidRPr="00BF553B">
        <w:rPr>
          <w:b/>
        </w:rPr>
        <w:t>Ver clientes</w:t>
      </w:r>
      <w:r>
        <w:t xml:space="preserve"> realizara un listado en forma de tabla de cada uno de los clientes en videoclubs [idvideoclub], existe un campo nombrado acciones en el cual podremos eliminarlo, alquilar o devolver productos.</w:t>
      </w:r>
    </w:p>
    <w:p w:rsidR="000350CA" w:rsidRDefault="000350CA" w:rsidP="00077671">
      <w:pPr>
        <w:pStyle w:val="CuerpoTextoJesus"/>
      </w:pPr>
      <w:r>
        <w:tab/>
        <w:t xml:space="preserve">Eliminar: realiza una llamada a la función </w:t>
      </w:r>
      <w:proofErr w:type="gramStart"/>
      <w:r>
        <w:t>eliminarcliente(</w:t>
      </w:r>
      <w:proofErr w:type="gramEnd"/>
      <w:r>
        <w:t>), la cual recibirá como paramentros el idcliente e idvideoclub, cabe recalcar que en siempre que hablamos de id nos referimos a la posición del array que ocupa</w:t>
      </w:r>
      <w:r w:rsidR="00D70BF0">
        <w:t>, por lo que esta “id” es dinámica, esta función simplemente realizara un splice de dicha posición</w:t>
      </w:r>
    </w:p>
    <w:p w:rsidR="007C5311" w:rsidRDefault="00D70BF0" w:rsidP="00077671">
      <w:pPr>
        <w:pStyle w:val="CuerpoTextoJesus"/>
      </w:pPr>
      <w:r>
        <w:tab/>
        <w:t>Alquilar/devolver: esto realizara una llamada a la función selectobjeto[alquilar/devolver], se le pasaran las id correspondientes y llamara a la función</w:t>
      </w:r>
      <w:r w:rsidR="007C5311">
        <w:t xml:space="preserve"> </w:t>
      </w:r>
      <w:proofErr w:type="gramStart"/>
      <w:r w:rsidR="007C5311">
        <w:t>alquilar(</w:t>
      </w:r>
      <w:proofErr w:type="gramEnd"/>
      <w:r w:rsidR="007C5311">
        <w:t xml:space="preserve">). Al alquilar/devolver un producto se </w:t>
      </w:r>
      <w:r w:rsidR="004A177E">
        <w:t>llamará</w:t>
      </w:r>
      <w:r w:rsidR="007C5311">
        <w:t xml:space="preserve"> a la </w:t>
      </w:r>
      <w:r w:rsidR="009578F2">
        <w:t>función fechaactual, la cual retorna la fecha actual, esta fecha se añadirá al atributo del producto llamado [alquileres/devoluciones] los cuales son arrays de fechas</w:t>
      </w:r>
    </w:p>
    <w:p w:rsidR="00BF553B" w:rsidRDefault="00BF553B" w:rsidP="00077671">
      <w:pPr>
        <w:pStyle w:val="CuerpoTextoJesus"/>
      </w:pPr>
      <w:r>
        <w:t>Nota: la documentación de esta y otras funciones se realizo en la anterior practica</w:t>
      </w:r>
    </w:p>
    <w:p w:rsidR="003D1571" w:rsidRDefault="00BF553B" w:rsidP="00BF553B">
      <w:pPr>
        <w:pStyle w:val="CuerpoTextoJesus"/>
      </w:pPr>
      <w:r>
        <w:rPr>
          <w:b/>
        </w:rPr>
        <w:t xml:space="preserve">Ver productos </w:t>
      </w:r>
      <w:r>
        <w:t xml:space="preserve">realizara un listado en forma de tabla de cada uno de los productos en videoclubs [idvideoclub], existe un campo nombrado acciones en el cual podremos eliminarlo siempre y cuando no este alquilado a ningún cliente, para ello comprobamos </w:t>
      </w:r>
      <w:proofErr w:type="gramStart"/>
      <w:r>
        <w:t>que</w:t>
      </w:r>
      <w:proofErr w:type="gramEnd"/>
      <w:r>
        <w:t xml:space="preserve"> </w:t>
      </w:r>
      <w:r w:rsidR="003D1571">
        <w:t xml:space="preserve">en </w:t>
      </w:r>
      <w:r>
        <w:t xml:space="preserve">su array de estados, </w:t>
      </w:r>
      <w:r w:rsidR="003D1571">
        <w:t>(</w:t>
      </w:r>
      <w:r>
        <w:t xml:space="preserve">el cual </w:t>
      </w:r>
      <w:r w:rsidR="003D1571">
        <w:t>es un array con tantos estados como cantidad del producto) todos los estados sean “libre”, en caso contrario no se mostrara la opción</w:t>
      </w:r>
    </w:p>
    <w:p w:rsidR="003D1571" w:rsidRDefault="003D1571" w:rsidP="00BF553B">
      <w:pPr>
        <w:pStyle w:val="CuerpoTextoJesus"/>
      </w:pPr>
      <w:r>
        <w:t xml:space="preserve">Disponemos de un desplegable para filtrar por tipo de producto, este realizara lo mismo que ver </w:t>
      </w:r>
      <w:r w:rsidR="004A177E">
        <w:t>productos,</w:t>
      </w:r>
      <w:r>
        <w:t xml:space="preserve"> pero finalmente realizara la comprobación de si el producto es instancia (instance of) la clase a filtrar</w:t>
      </w:r>
    </w:p>
    <w:p w:rsidR="00BF553B" w:rsidRPr="003D4F9B" w:rsidRDefault="003D1571" w:rsidP="00077671">
      <w:pPr>
        <w:pStyle w:val="CuerpoTextoJesus"/>
      </w:pPr>
      <w:r>
        <w:t xml:space="preserve">Para eliminar un producto llamaremos a la función </w:t>
      </w:r>
      <w:proofErr w:type="gramStart"/>
      <w:r>
        <w:t>eliminarproducto(</w:t>
      </w:r>
      <w:proofErr w:type="gramEnd"/>
      <w:r>
        <w:t xml:space="preserve">) pasándole los id necesarios para </w:t>
      </w:r>
      <w:r w:rsidR="00A56C7C">
        <w:t>realizar</w:t>
      </w:r>
      <w:r>
        <w:t xml:space="preserve"> un splice</w:t>
      </w:r>
    </w:p>
    <w:p w:rsidR="003D1571" w:rsidRDefault="003D1571">
      <w:pPr>
        <w:rPr>
          <w:rFonts w:ascii="Arial" w:hAnsi="Arial"/>
          <w:b/>
          <w:sz w:val="24"/>
        </w:rPr>
      </w:pPr>
      <w:r>
        <w:rPr>
          <w:b/>
        </w:rPr>
        <w:br w:type="page"/>
      </w:r>
    </w:p>
    <w:p w:rsidR="009578F2" w:rsidRDefault="00E62DEF" w:rsidP="00077671">
      <w:pPr>
        <w:pStyle w:val="CuerpoTextoJesus"/>
      </w:pPr>
      <w:r>
        <w:rPr>
          <w:b/>
        </w:rPr>
        <w:lastRenderedPageBreak/>
        <w:t>Ver productos alquilados</w:t>
      </w:r>
      <w:r>
        <w:t>, será una modificación de ver productos en la cual filtraremos</w:t>
      </w:r>
      <w:r w:rsidR="005F3EAE">
        <w:t xml:space="preserve"> recorriendo</w:t>
      </w:r>
      <w:r w:rsidR="009578F2">
        <w:t xml:space="preserve"> el atributo alquileres el cual </w:t>
      </w:r>
      <w:r w:rsidR="004A177E">
        <w:t>está</w:t>
      </w:r>
      <w:r w:rsidR="009578F2">
        <w:t xml:space="preserve"> en la clase del producto y mostraremos su información.</w:t>
      </w:r>
    </w:p>
    <w:p w:rsidR="009578F2" w:rsidRDefault="00A56C7C" w:rsidP="00077671">
      <w:pPr>
        <w:pStyle w:val="CuerpoTextoJesus"/>
      </w:pPr>
      <w:r>
        <w:t>Tendrá</w:t>
      </w:r>
      <w:r w:rsidR="00E62DEF">
        <w:t xml:space="preserve"> la posibilidad de filtrar por fechas, la cual de nuevo recorrerá</w:t>
      </w:r>
      <w:r w:rsidR="005F3EAE">
        <w:t xml:space="preserve"> dicho array que contiene</w:t>
      </w:r>
      <w:r w:rsidR="00D7543C">
        <w:t xml:space="preserve"> todas las fechas en las que se alquila un producto</w:t>
      </w:r>
      <w:r w:rsidR="005F3EAE">
        <w:t>,</w:t>
      </w:r>
      <w:r w:rsidR="00D7543C">
        <w:t xml:space="preserve"> por lo que solamente se comprobara si el año,</w:t>
      </w:r>
      <w:r>
        <w:t xml:space="preserve"> </w:t>
      </w:r>
      <w:r w:rsidR="00D7543C">
        <w:t>mes,</w:t>
      </w:r>
      <w:r>
        <w:t xml:space="preserve"> </w:t>
      </w:r>
      <w:r w:rsidR="00D7543C">
        <w:t>dia es superior o igual a fecha1 e inferior o igual a fecha2</w:t>
      </w:r>
    </w:p>
    <w:p w:rsidR="00D7543C" w:rsidRDefault="00D7543C" w:rsidP="00077671">
      <w:pPr>
        <w:pStyle w:val="CuerpoTextoJesus"/>
      </w:pPr>
    </w:p>
    <w:p w:rsidR="009578F2" w:rsidRDefault="009578F2" w:rsidP="00077671">
      <w:pPr>
        <w:pStyle w:val="CuerpoTextoJesus"/>
      </w:pPr>
      <w:r w:rsidRPr="009578F2">
        <w:rPr>
          <w:b/>
        </w:rPr>
        <w:t xml:space="preserve">Ver productos pendientes de </w:t>
      </w:r>
      <w:r>
        <w:rPr>
          <w:b/>
        </w:rPr>
        <w:t xml:space="preserve">devolución, </w:t>
      </w:r>
      <w:r w:rsidRPr="009578F2">
        <w:t>será una</w:t>
      </w:r>
      <w:r>
        <w:t xml:space="preserve"> modificación de ver productos alquilados, este no contara con la opción de filtrar con fechas y en </w:t>
      </w:r>
      <w:r w:rsidR="005F3EAE">
        <w:t xml:space="preserve">su lugar se </w:t>
      </w:r>
      <w:proofErr w:type="gramStart"/>
      <w:r w:rsidR="005F3EAE">
        <w:t>filtrara</w:t>
      </w:r>
      <w:proofErr w:type="gramEnd"/>
      <w:r w:rsidR="005F3EAE">
        <w:t xml:space="preserve"> recorriendo los estados de los productos, recordamos que un </w:t>
      </w:r>
      <w:r w:rsidR="004A177E">
        <w:t>producto tiene</w:t>
      </w:r>
      <w:r w:rsidR="005F3EAE">
        <w:t xml:space="preserve"> un array de estados, por lo que se recorrerá y si alguno de esos estados no es “libre” se mostrara en esta lista.</w:t>
      </w:r>
    </w:p>
    <w:p w:rsidR="005F3EAE" w:rsidRDefault="005F3EAE" w:rsidP="00077671">
      <w:pPr>
        <w:pStyle w:val="CuerpoTextoJesus"/>
      </w:pPr>
    </w:p>
    <w:p w:rsidR="005F3EAE" w:rsidRDefault="005F3EAE" w:rsidP="005F3EAE">
      <w:pPr>
        <w:pStyle w:val="CuerpoTextoJesus"/>
      </w:pPr>
      <w:r w:rsidRPr="005F3EAE">
        <w:rPr>
          <w:b/>
        </w:rPr>
        <w:t>Ver fechas de devolución</w:t>
      </w:r>
      <w:r>
        <w:t xml:space="preserve"> será una modificación de ver productos en la cual filtraremos recorriendo el atributo devoluciones el cual </w:t>
      </w:r>
      <w:r w:rsidR="004A177E">
        <w:t>está</w:t>
      </w:r>
      <w:bookmarkStart w:id="6" w:name="_GoBack"/>
      <w:bookmarkEnd w:id="6"/>
      <w:r>
        <w:t xml:space="preserve"> en la clase del producto y mostraremos su información.</w:t>
      </w:r>
    </w:p>
    <w:p w:rsidR="005F3EAE" w:rsidRDefault="005F3EAE" w:rsidP="005F3EAE">
      <w:pPr>
        <w:pStyle w:val="CuerpoTextoJesus"/>
      </w:pPr>
      <w:r>
        <w:t xml:space="preserve">Tendra la posibilidad de filtrar por fechas, la cual de nuevo recorrerá dicho array que contiene todas las fechas en las que se devuelve un producto, por lo que solamente se comprobara si el </w:t>
      </w:r>
      <w:proofErr w:type="gramStart"/>
      <w:r>
        <w:t>año,mes</w:t>
      </w:r>
      <w:proofErr w:type="gramEnd"/>
      <w:r>
        <w:t>,dia es superior o igual a fecha1 e inferior o igual a fecha2</w:t>
      </w:r>
    </w:p>
    <w:p w:rsidR="005F3EAE" w:rsidRPr="005F3EAE" w:rsidRDefault="005F3EAE" w:rsidP="00077671">
      <w:pPr>
        <w:pStyle w:val="CuerpoTextoJesus"/>
        <w:rPr>
          <w:b/>
        </w:rPr>
      </w:pPr>
    </w:p>
    <w:p w:rsidR="009578F2" w:rsidRPr="00E62DEF" w:rsidRDefault="009578F2" w:rsidP="00077671">
      <w:pPr>
        <w:pStyle w:val="CuerpoTextoJesus"/>
      </w:pPr>
    </w:p>
    <w:sectPr w:rsidR="009578F2" w:rsidRPr="00E62DEF" w:rsidSect="007829D9">
      <w:headerReference w:type="default" r:id="rId17"/>
      <w:footerReference w:type="default" r:id="rId18"/>
      <w:pgSz w:w="11906" w:h="16838" w:code="9"/>
      <w:pgMar w:top="1418" w:right="85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CE4" w:rsidRDefault="00C83CE4" w:rsidP="004D7C76">
      <w:pPr>
        <w:spacing w:after="0" w:line="240" w:lineRule="auto"/>
      </w:pPr>
      <w:r>
        <w:separator/>
      </w:r>
    </w:p>
  </w:endnote>
  <w:endnote w:type="continuationSeparator" w:id="0">
    <w:p w:rsidR="00C83CE4" w:rsidRDefault="00C83CE4" w:rsidP="004D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EAE" w:rsidRDefault="005F3EAE" w:rsidP="0046327A">
    <w:pPr>
      <w:pStyle w:val="Piedepgina"/>
    </w:pPr>
    <w:r w:rsidRPr="0046327A">
      <w:rPr>
        <w:sz w:val="28"/>
        <w:szCs w:val="28"/>
      </w:rPr>
      <w:t xml:space="preserve">Daniel Ortega </w:t>
    </w:r>
    <w:proofErr w:type="gramStart"/>
    <w:r w:rsidRPr="0046327A">
      <w:rPr>
        <w:sz w:val="28"/>
        <w:szCs w:val="28"/>
      </w:rPr>
      <w:t>Conesa</w:t>
    </w:r>
    <w:r>
      <w:t xml:space="preserve">  </w:t>
    </w:r>
    <w:r>
      <w:tab/>
    </w:r>
    <w:proofErr w:type="gramEnd"/>
    <w:r>
      <w:tab/>
    </w:r>
    <w:sdt>
      <w:sdtPr>
        <w:id w:val="-371383116"/>
        <w:docPartObj>
          <w:docPartGallery w:val="Page Numbers (Bottom of Page)"/>
          <w:docPartUnique/>
        </w:docPartObj>
      </w:sdtPr>
      <w:sdtEndPr/>
      <w:sdtContent>
        <w:r>
          <w:rPr>
            <w:rFonts w:eastAsiaTheme="minorEastAsia"/>
          </w:rPr>
          <w:fldChar w:fldCharType="begin"/>
        </w:r>
        <w:r>
          <w:instrText>PAGE   \* MERGEFORMAT</w:instrText>
        </w:r>
        <w:r>
          <w:rPr>
            <w:rFonts w:eastAsiaTheme="minorEastAsia"/>
          </w:rPr>
          <w:fldChar w:fldCharType="separate"/>
        </w:r>
        <w:r w:rsidR="004A177E" w:rsidRPr="004A177E">
          <w:rPr>
            <w:rFonts w:asciiTheme="majorHAnsi" w:eastAsiaTheme="majorEastAsia" w:hAnsiTheme="majorHAnsi" w:cstheme="majorBidi"/>
            <w:noProof/>
            <w:color w:val="4472C4" w:themeColor="accent1"/>
            <w:sz w:val="40"/>
            <w:szCs w:val="40"/>
          </w:rPr>
          <w:t>9</w:t>
        </w:r>
        <w:r>
          <w:rPr>
            <w:rFonts w:asciiTheme="majorHAnsi" w:eastAsiaTheme="majorEastAsia" w:hAnsiTheme="majorHAnsi" w:cstheme="majorBidi"/>
            <w:color w:val="4472C4" w:themeColor="accent1"/>
            <w:sz w:val="40"/>
            <w:szCs w:val="40"/>
          </w:rP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CE4" w:rsidRDefault="00C83CE4" w:rsidP="004D7C76">
      <w:pPr>
        <w:spacing w:after="0" w:line="240" w:lineRule="auto"/>
      </w:pPr>
      <w:r>
        <w:separator/>
      </w:r>
    </w:p>
  </w:footnote>
  <w:footnote w:type="continuationSeparator" w:id="0">
    <w:p w:rsidR="00C83CE4" w:rsidRDefault="00C83CE4" w:rsidP="004D7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EAE" w:rsidRPr="0046327A" w:rsidRDefault="00C83CE4" w:rsidP="0046327A">
    <w:pPr>
      <w:pStyle w:val="CuerpoTextoJesus"/>
      <w:jc w:val="right"/>
    </w:pPr>
    <w:sdt>
      <w:sdtPr>
        <w:alias w:val="Curso"/>
        <w:tag w:val="Curso"/>
        <w:id w:val="-19405046"/>
        <w:dataBinding w:prefixMappings="xmlns:ns0='http://purl.org/dc/elements/1.1/' xmlns:ns1='http://schemas.openxmlformats.org/package/2006/metadata/core-properties' " w:xpath="/ns1:coreProperties[1]/ns1:category[1]" w:storeItemID="{6C3C8BC8-F283-45AE-878A-BAB7291924A1}"/>
        <w:text/>
      </w:sdtPr>
      <w:sdtEndPr/>
      <w:sdtContent>
        <w:r w:rsidR="005F3EAE">
          <w:t>Desarrollo de Aplicaciones Web en Entorno Cliente</w:t>
        </w:r>
      </w:sdtContent>
    </w:sdt>
  </w:p>
  <w:p w:rsidR="005F3EAE" w:rsidRPr="00BA00B3" w:rsidRDefault="005F3EAE" w:rsidP="00BC5A82">
    <w:pPr>
      <w:pStyle w:val="CuerpoTextoJesus"/>
    </w:pPr>
  </w:p>
  <w:p w:rsidR="005F3EAE" w:rsidRDefault="005F3E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28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0983A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0658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2F30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B538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5656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7124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1746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4675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B43DC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6854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0"/>
  </w:num>
  <w:num w:numId="3">
    <w:abstractNumId w:val="7"/>
  </w:num>
  <w:num w:numId="4">
    <w:abstractNumId w:val="8"/>
  </w:num>
  <w:num w:numId="5">
    <w:abstractNumId w:val="0"/>
  </w:num>
  <w:num w:numId="6">
    <w:abstractNumId w:val="3"/>
  </w:num>
  <w:num w:numId="7">
    <w:abstractNumId w:val="6"/>
  </w:num>
  <w:num w:numId="8">
    <w:abstractNumId w:val="1"/>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3A"/>
    <w:rsid w:val="000350CA"/>
    <w:rsid w:val="00037F45"/>
    <w:rsid w:val="00077671"/>
    <w:rsid w:val="000C63B3"/>
    <w:rsid w:val="00123263"/>
    <w:rsid w:val="001D7A3A"/>
    <w:rsid w:val="00217F18"/>
    <w:rsid w:val="002862B9"/>
    <w:rsid w:val="002B0E8D"/>
    <w:rsid w:val="003D1571"/>
    <w:rsid w:val="003D4F9B"/>
    <w:rsid w:val="003E0BA0"/>
    <w:rsid w:val="00457496"/>
    <w:rsid w:val="0046327A"/>
    <w:rsid w:val="004A177E"/>
    <w:rsid w:val="004C6287"/>
    <w:rsid w:val="004D7C76"/>
    <w:rsid w:val="00566B99"/>
    <w:rsid w:val="0059745E"/>
    <w:rsid w:val="005E332B"/>
    <w:rsid w:val="005F3EAE"/>
    <w:rsid w:val="00616815"/>
    <w:rsid w:val="00652B03"/>
    <w:rsid w:val="007771D0"/>
    <w:rsid w:val="007829D9"/>
    <w:rsid w:val="007B48CF"/>
    <w:rsid w:val="007C5311"/>
    <w:rsid w:val="009115D8"/>
    <w:rsid w:val="009578F2"/>
    <w:rsid w:val="00964200"/>
    <w:rsid w:val="00A56C7C"/>
    <w:rsid w:val="00A65CBF"/>
    <w:rsid w:val="00A80C3B"/>
    <w:rsid w:val="00B15BE1"/>
    <w:rsid w:val="00B71E1E"/>
    <w:rsid w:val="00B72AC2"/>
    <w:rsid w:val="00B91458"/>
    <w:rsid w:val="00BA00B3"/>
    <w:rsid w:val="00BA3157"/>
    <w:rsid w:val="00BC5A82"/>
    <w:rsid w:val="00BC7862"/>
    <w:rsid w:val="00BF553B"/>
    <w:rsid w:val="00C83B8E"/>
    <w:rsid w:val="00C83CE4"/>
    <w:rsid w:val="00C9256A"/>
    <w:rsid w:val="00D04020"/>
    <w:rsid w:val="00D70BF0"/>
    <w:rsid w:val="00D7543C"/>
    <w:rsid w:val="00DF4EA1"/>
    <w:rsid w:val="00E22041"/>
    <w:rsid w:val="00E62DEF"/>
    <w:rsid w:val="00F95975"/>
    <w:rsid w:val="00FF07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FFDAC"/>
  <w15:chartTrackingRefBased/>
  <w15:docId w15:val="{4F506061-42BF-4E4C-89FA-BEB969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aliases w:val="Título 1 Jesus"/>
    <w:basedOn w:val="Ttulo"/>
    <w:next w:val="CuerpoTextoJesus"/>
    <w:link w:val="Ttulo1Car"/>
    <w:uiPriority w:val="9"/>
    <w:qFormat/>
    <w:rsid w:val="003E0BA0"/>
    <w:pPr>
      <w:keepNext/>
      <w:keepLines/>
      <w:spacing w:before="240" w:after="120"/>
      <w:outlineLvl w:val="0"/>
    </w:pPr>
    <w:rPr>
      <w:rFonts w:ascii="Arial" w:hAnsi="Arial"/>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Jesus Car"/>
    <w:basedOn w:val="Fuentedeprrafopredeter"/>
    <w:link w:val="Ttulo1"/>
    <w:uiPriority w:val="9"/>
    <w:rsid w:val="003E0BA0"/>
    <w:rPr>
      <w:rFonts w:ascii="Arial" w:eastAsiaTheme="majorEastAsia" w:hAnsi="Arial" w:cstheme="majorBidi"/>
      <w:b/>
      <w:spacing w:val="-10"/>
      <w:kern w:val="28"/>
      <w:sz w:val="32"/>
      <w:szCs w:val="32"/>
    </w:rPr>
  </w:style>
  <w:style w:type="paragraph" w:customStyle="1" w:styleId="CuerpoTextoJesus">
    <w:name w:val="Cuerpo Texto Jesus"/>
    <w:basedOn w:val="Normal"/>
    <w:qFormat/>
    <w:rsid w:val="003E0BA0"/>
    <w:pPr>
      <w:jc w:val="both"/>
    </w:pPr>
    <w:rPr>
      <w:rFonts w:ascii="Arial" w:hAnsi="Arial"/>
      <w:sz w:val="24"/>
    </w:rPr>
  </w:style>
  <w:style w:type="paragraph" w:styleId="Ttulo">
    <w:name w:val="Title"/>
    <w:basedOn w:val="Normal"/>
    <w:next w:val="Normal"/>
    <w:link w:val="TtuloCar"/>
    <w:uiPriority w:val="10"/>
    <w:rsid w:val="003E0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0BA0"/>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7829D9"/>
    <w:pPr>
      <w:spacing w:after="0" w:line="259" w:lineRule="auto"/>
      <w:contextualSpacing w:val="0"/>
      <w:outlineLvl w:val="9"/>
    </w:pPr>
    <w:rPr>
      <w:rFonts w:asciiTheme="majorHAnsi" w:hAnsiTheme="majorHAnsi"/>
      <w:b w:val="0"/>
      <w:color w:val="2F5496" w:themeColor="accent1" w:themeShade="BF"/>
      <w:spacing w:val="0"/>
      <w:kern w:val="0"/>
      <w:lang w:eastAsia="es-ES"/>
    </w:rPr>
  </w:style>
  <w:style w:type="paragraph" w:styleId="TDC1">
    <w:name w:val="toc 1"/>
    <w:basedOn w:val="Normal"/>
    <w:next w:val="Normal"/>
    <w:autoRedefine/>
    <w:uiPriority w:val="39"/>
    <w:unhideWhenUsed/>
    <w:rsid w:val="007829D9"/>
    <w:pPr>
      <w:spacing w:after="100"/>
    </w:pPr>
  </w:style>
  <w:style w:type="character" w:styleId="Hipervnculo">
    <w:name w:val="Hyperlink"/>
    <w:basedOn w:val="Fuentedeprrafopredeter"/>
    <w:uiPriority w:val="99"/>
    <w:unhideWhenUsed/>
    <w:rsid w:val="007829D9"/>
    <w:rPr>
      <w:color w:val="0563C1" w:themeColor="hyperlink"/>
      <w:u w:val="single"/>
    </w:rPr>
  </w:style>
  <w:style w:type="paragraph" w:styleId="TDC2">
    <w:name w:val="toc 2"/>
    <w:basedOn w:val="Normal"/>
    <w:next w:val="Normal"/>
    <w:autoRedefine/>
    <w:uiPriority w:val="39"/>
    <w:unhideWhenUsed/>
    <w:rsid w:val="007829D9"/>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7829D9"/>
    <w:pPr>
      <w:spacing w:after="100"/>
      <w:ind w:left="440"/>
    </w:pPr>
    <w:rPr>
      <w:rFonts w:eastAsiaTheme="minorEastAsia" w:cs="Times New Roman"/>
      <w:lang w:eastAsia="es-ES"/>
    </w:rPr>
  </w:style>
  <w:style w:type="paragraph" w:styleId="Sinespaciado">
    <w:name w:val="No Spacing"/>
    <w:link w:val="SinespaciadoCar"/>
    <w:uiPriority w:val="1"/>
    <w:qFormat/>
    <w:rsid w:val="007829D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829D9"/>
    <w:rPr>
      <w:rFonts w:eastAsiaTheme="minorEastAsia"/>
      <w:lang w:eastAsia="es-ES"/>
    </w:rPr>
  </w:style>
  <w:style w:type="paragraph" w:styleId="Textonotapie">
    <w:name w:val="footnote text"/>
    <w:basedOn w:val="Normal"/>
    <w:link w:val="TextonotapieCar"/>
    <w:uiPriority w:val="99"/>
    <w:semiHidden/>
    <w:unhideWhenUsed/>
    <w:rsid w:val="004D7C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D7C76"/>
    <w:rPr>
      <w:sz w:val="20"/>
      <w:szCs w:val="20"/>
    </w:rPr>
  </w:style>
  <w:style w:type="character" w:styleId="Refdenotaalpie">
    <w:name w:val="footnote reference"/>
    <w:basedOn w:val="Fuentedeprrafopredeter"/>
    <w:uiPriority w:val="99"/>
    <w:semiHidden/>
    <w:unhideWhenUsed/>
    <w:rsid w:val="004D7C76"/>
    <w:rPr>
      <w:vertAlign w:val="superscript"/>
    </w:rPr>
  </w:style>
  <w:style w:type="paragraph" w:styleId="Encabezado">
    <w:name w:val="header"/>
    <w:basedOn w:val="Normal"/>
    <w:link w:val="EncabezadoCar"/>
    <w:uiPriority w:val="99"/>
    <w:unhideWhenUsed/>
    <w:rsid w:val="00BA00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0B3"/>
  </w:style>
  <w:style w:type="paragraph" w:styleId="Piedepgina">
    <w:name w:val="footer"/>
    <w:basedOn w:val="Normal"/>
    <w:link w:val="PiedepginaCar"/>
    <w:uiPriority w:val="99"/>
    <w:unhideWhenUsed/>
    <w:rsid w:val="00BA00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0B3"/>
  </w:style>
  <w:style w:type="paragraph" w:styleId="HTMLconformatoprevio">
    <w:name w:val="HTML Preformatted"/>
    <w:basedOn w:val="Normal"/>
    <w:link w:val="HTMLconformatoprevioCar"/>
    <w:uiPriority w:val="99"/>
    <w:semiHidden/>
    <w:unhideWhenUsed/>
    <w:rsid w:val="0007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767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8325">
      <w:bodyDiv w:val="1"/>
      <w:marLeft w:val="0"/>
      <w:marRight w:val="0"/>
      <w:marTop w:val="0"/>
      <w:marBottom w:val="0"/>
      <w:divBdr>
        <w:top w:val="none" w:sz="0" w:space="0" w:color="auto"/>
        <w:left w:val="none" w:sz="0" w:space="0" w:color="auto"/>
        <w:bottom w:val="none" w:sz="0" w:space="0" w:color="auto"/>
        <w:right w:val="none" w:sz="0" w:space="0" w:color="auto"/>
      </w:divBdr>
    </w:div>
    <w:div w:id="134177129">
      <w:bodyDiv w:val="1"/>
      <w:marLeft w:val="0"/>
      <w:marRight w:val="0"/>
      <w:marTop w:val="0"/>
      <w:marBottom w:val="0"/>
      <w:divBdr>
        <w:top w:val="none" w:sz="0" w:space="0" w:color="auto"/>
        <w:left w:val="none" w:sz="0" w:space="0" w:color="auto"/>
        <w:bottom w:val="none" w:sz="0" w:space="0" w:color="auto"/>
        <w:right w:val="none" w:sz="0" w:space="0" w:color="auto"/>
      </w:divBdr>
    </w:div>
    <w:div w:id="128125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on\Desktop\Mega\DAW\Plantilla%20clien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17716-E4BB-48DB-8F83-EFB4A5F4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cliente.dotx</Template>
  <TotalTime>142</TotalTime>
  <Pages>10</Pages>
  <Words>1376</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VideoclUb con formularios</vt:lpstr>
    </vt:vector>
  </TitlesOfParts>
  <Company>I.E.S Severo Ochoa</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VideoclUb con formularios</dc:title>
  <dc:subject/>
  <dc:creator>Daniel Ortega</dc:creator>
  <cp:keywords/>
  <dc:description/>
  <cp:lastModifiedBy>Daniel Ortega</cp:lastModifiedBy>
  <cp:revision>9</cp:revision>
  <dcterms:created xsi:type="dcterms:W3CDTF">2017-12-17T12:30:00Z</dcterms:created>
  <dcterms:modified xsi:type="dcterms:W3CDTF">2017-12-18T15:32:00Z</dcterms:modified>
  <cp:category>Desarrollo de Aplicaciones Web en Entorno Cliente</cp:category>
</cp:coreProperties>
</file>